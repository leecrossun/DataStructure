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15" w:rsidRPr="009C7B06" w:rsidRDefault="00DB6246" w:rsidP="009C7B06">
      <w:pPr>
        <w:pStyle w:val="11"/>
        <w:rPr>
          <w:rFonts w:eastAsia="돋움체"/>
          <w:sz w:val="36"/>
          <w:szCs w:val="36"/>
        </w:rPr>
      </w:pPr>
      <w:r>
        <w:rPr>
          <w:rFonts w:hint="eastAsia"/>
          <w:sz w:val="36"/>
          <w:szCs w:val="36"/>
        </w:rPr>
        <w:t>HW 1</w:t>
      </w:r>
      <w:r w:rsidR="00D3685B" w:rsidRPr="00D3685B">
        <w:rPr>
          <w:sz w:val="36"/>
          <w:szCs w:val="36"/>
        </w:rPr>
        <w:t> </w:t>
      </w:r>
      <w:r w:rsidR="00D3685B" w:rsidRPr="00D3685B">
        <w:rPr>
          <w:rFonts w:hint="eastAsia"/>
          <w:sz w:val="36"/>
          <w:szCs w:val="36"/>
        </w:rPr>
        <w:t>:</w:t>
      </w:r>
      <w:r w:rsidR="00D3685B">
        <w:rPr>
          <w:rFonts w:hint="eastAsia"/>
          <w:sz w:val="36"/>
          <w:szCs w:val="36"/>
        </w:rPr>
        <w:t xml:space="preserve"> </w:t>
      </w:r>
      <w:r w:rsidR="0073001B">
        <w:rPr>
          <w:rFonts w:eastAsia="돋움체" w:hint="eastAsia"/>
          <w:sz w:val="28"/>
        </w:rPr>
        <w:t>리스</w:t>
      </w:r>
      <w:r w:rsidR="009C7B06">
        <w:rPr>
          <w:rFonts w:eastAsia="돋움체" w:hint="eastAsia"/>
          <w:sz w:val="28"/>
        </w:rPr>
        <w:t>트</w:t>
      </w:r>
      <w:r w:rsidR="0049264F">
        <w:rPr>
          <w:rFonts w:eastAsia="돋움체" w:hint="eastAsia"/>
          <w:sz w:val="28"/>
        </w:rPr>
        <w:t>(</w:t>
      </w:r>
      <w:r w:rsidR="0049264F">
        <w:rPr>
          <w:rFonts w:eastAsia="돋움체" w:hint="eastAsia"/>
          <w:sz w:val="28"/>
        </w:rPr>
        <w:t>추가</w:t>
      </w:r>
      <w:r w:rsidR="0049264F">
        <w:rPr>
          <w:rFonts w:eastAsia="돋움체" w:hint="eastAsia"/>
          <w:sz w:val="28"/>
        </w:rPr>
        <w:t>)</w:t>
      </w:r>
      <w:r w:rsidR="0035415E">
        <w:rPr>
          <w:rFonts w:eastAsia="돋움체" w:hint="eastAsia"/>
          <w:sz w:val="28"/>
        </w:rPr>
        <w:t>(</w:t>
      </w:r>
      <w:r w:rsidR="0035415E">
        <w:rPr>
          <w:rFonts w:eastAsia="돋움체" w:hint="eastAsia"/>
          <w:sz w:val="28"/>
        </w:rPr>
        <w:t>개정</w:t>
      </w:r>
      <w:r w:rsidR="0035415E">
        <w:rPr>
          <w:rFonts w:eastAsia="돋움체" w:hint="eastAsia"/>
          <w:sz w:val="28"/>
        </w:rPr>
        <w:t>3</w:t>
      </w:r>
      <w:r w:rsidR="0035415E">
        <w:rPr>
          <w:rFonts w:eastAsia="돋움체" w:hint="eastAsia"/>
          <w:sz w:val="28"/>
        </w:rPr>
        <w:t>판</w:t>
      </w:r>
      <w:r w:rsidR="0035415E">
        <w:rPr>
          <w:rFonts w:eastAsia="돋움체" w:hint="eastAsia"/>
          <w:sz w:val="28"/>
        </w:rPr>
        <w:t>)</w:t>
      </w:r>
      <w:bookmarkStart w:id="0" w:name="_GoBack"/>
      <w:bookmarkEnd w:id="0"/>
    </w:p>
    <w:p w:rsidR="00CB1AED" w:rsidRPr="00C756DB" w:rsidRDefault="00CB1AED" w:rsidP="00CB1AED">
      <w:pPr>
        <w:pStyle w:val="af0"/>
        <w:numPr>
          <w:ilvl w:val="0"/>
          <w:numId w:val="3"/>
        </w:numPr>
        <w:wordWrap/>
        <w:spacing w:line="240" w:lineRule="exact"/>
        <w:rPr>
          <w:rFonts w:ascii="돋움체" w:eastAsia="돋움체" w:hAnsi="돋움체"/>
          <w:b w:val="0"/>
        </w:rPr>
      </w:pPr>
      <w:r w:rsidRPr="006E0923">
        <w:rPr>
          <w:rFonts w:ascii="휴먼둥근헤드라인" w:eastAsia="휴먼둥근헤드라인" w:hAnsi="돋움체" w:hint="eastAsia"/>
          <w:b w:val="0"/>
          <w:lang w:val="fr-FR"/>
        </w:rPr>
        <w:t>HW</w:t>
      </w:r>
      <w:r>
        <w:rPr>
          <w:rFonts w:ascii="휴먼둥근헤드라인" w:eastAsia="휴먼둥근헤드라인" w:hAnsi="돋움체" w:hint="eastAsia"/>
          <w:b w:val="0"/>
          <w:lang w:val="fr-FR"/>
        </w:rPr>
        <w:t>1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_</w:t>
      </w:r>
      <w:r>
        <w:rPr>
          <w:rFonts w:ascii="휴먼둥근헤드라인" w:eastAsia="휴먼둥근헤드라인" w:hAnsi="돋움체" w:hint="eastAsia"/>
          <w:b w:val="0"/>
          <w:lang w:val="fr-FR"/>
        </w:rPr>
        <w:t>4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(</w:t>
      </w:r>
      <w:r>
        <w:rPr>
          <w:rFonts w:ascii="휴먼둥근헤드라인" w:eastAsia="휴먼둥근헤드라인" w:hAnsi="돋움체" w:hint="eastAsia"/>
          <w:b w:val="0"/>
          <w:lang w:val="fr-FR"/>
        </w:rPr>
        <w:t>원형 연결 리스트로 구현된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 xml:space="preserve"> </w:t>
      </w:r>
      <w:r>
        <w:rPr>
          <w:rFonts w:ascii="휴먼둥근헤드라인" w:eastAsia="휴먼둥근헤드라인" w:hAnsi="돋움체" w:hint="eastAsia"/>
          <w:b w:val="0"/>
          <w:lang w:val="fr-FR"/>
        </w:rPr>
        <w:t>ADT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)</w:t>
      </w:r>
    </w:p>
    <w:p w:rsidR="0078162D" w:rsidRDefault="0078162D" w:rsidP="00135308">
      <w:pPr>
        <w:spacing w:line="276" w:lineRule="auto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>수업시간에 다</w:t>
      </w:r>
      <w:r w:rsidR="00294746">
        <w:rPr>
          <w:rFonts w:ascii="돋움체" w:eastAsia="돋움체" w:hAnsi="돋움체" w:hint="eastAsia"/>
          <w:sz w:val="20"/>
          <w:lang w:eastAsia="ko-KR"/>
        </w:rPr>
        <w:t>룬 것과 같이</w:t>
      </w:r>
    </w:p>
    <w:p w:rsidR="00263AEA" w:rsidRDefault="0078162D" w:rsidP="00135308">
      <w:pPr>
        <w:spacing w:line="276" w:lineRule="auto"/>
        <w:rPr>
          <w:rFonts w:ascii="돋움체" w:eastAsia="돋움체" w:hAnsi="돋움체"/>
          <w:sz w:val="20"/>
          <w:lang w:eastAsia="ko-KR"/>
        </w:rPr>
      </w:pPr>
      <w:r>
        <w:rPr>
          <w:rFonts w:ascii="돋움체" w:eastAsia="돋움체" w:hAnsi="돋움체" w:hint="eastAsia"/>
          <w:sz w:val="20"/>
          <w:lang w:eastAsia="ko-KR"/>
        </w:rPr>
        <w:t xml:space="preserve">헤드포인터가 리스트의 끝을 가리키고 있는 원형연결리스트에 대한 프로그램이다. </w:t>
      </w:r>
      <w:r w:rsidR="00CB1AED">
        <w:rPr>
          <w:rFonts w:ascii="돋움체" w:eastAsia="돋움체" w:hAnsi="돋움체" w:hint="eastAsia"/>
          <w:sz w:val="20"/>
          <w:lang w:eastAsia="ko-KR"/>
        </w:rPr>
        <w:t>교</w:t>
      </w:r>
      <w:r w:rsidR="00803D19">
        <w:rPr>
          <w:rFonts w:ascii="돋움체" w:eastAsia="돋움체" w:hAnsi="돋움체" w:hint="eastAsia"/>
          <w:sz w:val="20"/>
          <w:lang w:eastAsia="ko-KR"/>
        </w:rPr>
        <w:t xml:space="preserve">안에서 다룬 강의보충자료에 </w:t>
      </w:r>
      <w:r w:rsidR="00BE4522">
        <w:rPr>
          <w:rFonts w:ascii="돋움체" w:eastAsia="돋움체" w:hAnsi="돋움체" w:hint="eastAsia"/>
          <w:sz w:val="20"/>
          <w:lang w:eastAsia="ko-KR"/>
        </w:rPr>
        <w:t>다음의 함수를 추가하고 main함수에서 테스트하라.</w:t>
      </w:r>
    </w:p>
    <w:p w:rsidR="00BE4522" w:rsidRDefault="00BE4522" w:rsidP="00135308">
      <w:pPr>
        <w:spacing w:line="276" w:lineRule="auto"/>
        <w:rPr>
          <w:rFonts w:ascii="돋움체" w:eastAsia="돋움체" w:hAnsi="돋움체"/>
          <w:sz w:val="20"/>
          <w:lang w:eastAsia="ko-KR"/>
        </w:rPr>
      </w:pPr>
    </w:p>
    <w:p w:rsidR="00BE4522" w:rsidRPr="00C77869" w:rsidRDefault="00E53ED0" w:rsidP="00135308">
      <w:pPr>
        <w:pStyle w:val="af1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sz w:val="20"/>
          <w:lang w:eastAsia="ko-KR"/>
        </w:rPr>
      </w:pPr>
      <w:r w:rsidRPr="00C77869">
        <w:rPr>
          <w:rFonts w:ascii="돋움체" w:eastAsia="돋움체" w:hAnsi="돋움체" w:hint="eastAsia"/>
          <w:sz w:val="20"/>
          <w:lang w:eastAsia="ko-KR"/>
        </w:rPr>
        <w:t xml:space="preserve">void </w:t>
      </w:r>
      <w:proofErr w:type="spellStart"/>
      <w:r w:rsidR="00803D19">
        <w:rPr>
          <w:rFonts w:ascii="돋움체" w:eastAsia="돋움체" w:hAnsi="돋움체" w:hint="eastAsia"/>
          <w:sz w:val="20"/>
          <w:lang w:eastAsia="ko-KR"/>
        </w:rPr>
        <w:t>print_list</w:t>
      </w:r>
      <w:proofErr w:type="spellEnd"/>
      <w:r w:rsidRPr="00C77869"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 w:rsidRPr="00C77869"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 w:rsidRPr="00C77869">
        <w:rPr>
          <w:rFonts w:ascii="돋움체" w:eastAsia="돋움체" w:hAnsi="돋움체" w:hint="eastAsia"/>
          <w:sz w:val="20"/>
          <w:lang w:eastAsia="ko-KR"/>
        </w:rPr>
        <w:t xml:space="preserve"> *head)</w:t>
      </w:r>
      <w:r w:rsidR="0078162D" w:rsidRPr="00C77869">
        <w:rPr>
          <w:rFonts w:ascii="돋움체" w:eastAsia="돋움체" w:hAnsi="돋움체" w:hint="eastAsia"/>
          <w:sz w:val="20"/>
          <w:lang w:eastAsia="ko-KR"/>
        </w:rPr>
        <w:t xml:space="preserve">: </w:t>
      </w:r>
      <w:r w:rsidR="00EC7F13">
        <w:rPr>
          <w:rFonts w:ascii="돋움체" w:eastAsia="돋움체" w:hAnsi="돋움체" w:hint="eastAsia"/>
          <w:sz w:val="20"/>
          <w:lang w:eastAsia="ko-KR"/>
        </w:rPr>
        <w:t xml:space="preserve">교재의 </w:t>
      </w:r>
      <w:proofErr w:type="spellStart"/>
      <w:r w:rsidR="0035415E">
        <w:rPr>
          <w:rFonts w:ascii="돋움체" w:eastAsia="돋움체" w:hAnsi="돋움체" w:hint="eastAsia"/>
          <w:sz w:val="20"/>
          <w:lang w:eastAsia="ko-KR"/>
        </w:rPr>
        <w:t>print_list</w:t>
      </w:r>
      <w:proofErr w:type="spellEnd"/>
      <w:r w:rsidR="00EC7F13">
        <w:rPr>
          <w:rFonts w:ascii="돋움체" w:eastAsia="돋움체" w:hAnsi="돋움체" w:hint="eastAsia"/>
          <w:sz w:val="20"/>
          <w:lang w:eastAsia="ko-KR"/>
        </w:rPr>
        <w:t xml:space="preserve">의 출력 오류(마지막 </w:t>
      </w:r>
      <w:proofErr w:type="spellStart"/>
      <w:r w:rsidR="00EC7F13">
        <w:rPr>
          <w:rFonts w:ascii="돋움체" w:eastAsia="돋움체" w:hAnsi="돋움체" w:hint="eastAsia"/>
          <w:sz w:val="20"/>
          <w:lang w:eastAsia="ko-KR"/>
        </w:rPr>
        <w:t>노드를</w:t>
      </w:r>
      <w:proofErr w:type="spellEnd"/>
      <w:r w:rsidR="00EC7F13">
        <w:rPr>
          <w:rFonts w:ascii="돋움체" w:eastAsia="돋움체" w:hAnsi="돋움체" w:hint="eastAsia"/>
          <w:sz w:val="20"/>
          <w:lang w:eastAsia="ko-KR"/>
        </w:rPr>
        <w:t xml:space="preserve"> 출력한 후 </w:t>
      </w:r>
      <w:proofErr w:type="spellStart"/>
      <w:r w:rsidR="00EC7F13">
        <w:rPr>
          <w:rFonts w:ascii="돋움체" w:eastAsia="돋움체" w:hAnsi="돋움체" w:hint="eastAsia"/>
          <w:sz w:val="20"/>
          <w:lang w:eastAsia="ko-KR"/>
        </w:rPr>
        <w:t>첫번째</w:t>
      </w:r>
      <w:proofErr w:type="spellEnd"/>
      <w:r w:rsidR="00EC7F13">
        <w:rPr>
          <w:rFonts w:ascii="돋움체" w:eastAsia="돋움체" w:hAnsi="돋움체" w:hint="eastAsia"/>
          <w:sz w:val="20"/>
          <w:lang w:eastAsia="ko-KR"/>
        </w:rPr>
        <w:t xml:space="preserve">, </w:t>
      </w:r>
      <w:proofErr w:type="spellStart"/>
      <w:r w:rsidR="00EC7F13">
        <w:rPr>
          <w:rFonts w:ascii="돋움체" w:eastAsia="돋움체" w:hAnsi="돋움체" w:hint="eastAsia"/>
          <w:sz w:val="20"/>
          <w:lang w:eastAsia="ko-KR"/>
        </w:rPr>
        <w:t>두번째</w:t>
      </w:r>
      <w:proofErr w:type="spellEnd"/>
      <w:r w:rsidR="00EC7F13"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="00EC7F13">
        <w:rPr>
          <w:rFonts w:ascii="돋움체" w:eastAsia="돋움체" w:hAnsi="돋움체" w:hint="eastAsia"/>
          <w:sz w:val="20"/>
          <w:lang w:eastAsia="ko-KR"/>
        </w:rPr>
        <w:t>노드를</w:t>
      </w:r>
      <w:proofErr w:type="spellEnd"/>
      <w:r w:rsidR="00EC7F13">
        <w:rPr>
          <w:rFonts w:ascii="돋움체" w:eastAsia="돋움체" w:hAnsi="돋움체" w:hint="eastAsia"/>
          <w:sz w:val="20"/>
          <w:lang w:eastAsia="ko-KR"/>
        </w:rPr>
        <w:t xml:space="preserve"> 출력하는)를 수정하여 </w:t>
      </w:r>
      <w:r w:rsidR="0078162D" w:rsidRPr="00C77869">
        <w:rPr>
          <w:rFonts w:ascii="돋움체" w:eastAsia="돋움체" w:hAnsi="돋움체" w:hint="eastAsia"/>
          <w:sz w:val="20"/>
          <w:lang w:eastAsia="ko-KR"/>
        </w:rPr>
        <w:t>리스트의 처음</w:t>
      </w:r>
      <w:r w:rsidR="00EC7F13"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="00EC7F13">
        <w:rPr>
          <w:rFonts w:ascii="돋움체" w:eastAsia="돋움체" w:hAnsi="돋움체" w:hint="eastAsia"/>
          <w:sz w:val="20"/>
          <w:lang w:eastAsia="ko-KR"/>
        </w:rPr>
        <w:t>노드</w:t>
      </w:r>
      <w:r w:rsidR="0078162D" w:rsidRPr="00C77869">
        <w:rPr>
          <w:rFonts w:ascii="돋움체" w:eastAsia="돋움체" w:hAnsi="돋움체" w:hint="eastAsia"/>
          <w:sz w:val="20"/>
          <w:lang w:eastAsia="ko-KR"/>
        </w:rPr>
        <w:t>부터</w:t>
      </w:r>
      <w:proofErr w:type="spellEnd"/>
      <w:r w:rsidR="0078162D" w:rsidRPr="00C77869">
        <w:rPr>
          <w:rFonts w:ascii="돋움체" w:eastAsia="돋움체" w:hAnsi="돋움체" w:hint="eastAsia"/>
          <w:sz w:val="20"/>
          <w:lang w:eastAsia="ko-KR"/>
        </w:rPr>
        <w:t xml:space="preserve"> 끝까지</w:t>
      </w:r>
      <w:r w:rsidR="00EC7F13">
        <w:rPr>
          <w:rFonts w:ascii="돋움체" w:eastAsia="돋움체" w:hAnsi="돋움체" w:hint="eastAsia"/>
          <w:sz w:val="20"/>
          <w:lang w:eastAsia="ko-KR"/>
        </w:rPr>
        <w:t xml:space="preserve"> 출력되게 하라. 리스트의 끝을 표시하도록 하라</w:t>
      </w:r>
      <w:r w:rsidRPr="00C77869">
        <w:rPr>
          <w:rFonts w:ascii="돋움체" w:eastAsia="돋움체" w:hAnsi="돋움체" w:hint="eastAsia"/>
          <w:sz w:val="20"/>
          <w:lang w:eastAsia="ko-KR"/>
        </w:rPr>
        <w:t>. 예: 10-&gt;20-&gt;30-&gt;</w:t>
      </w:r>
      <w:r w:rsidR="00EC7F13">
        <w:rPr>
          <w:rFonts w:ascii="돋움체" w:eastAsia="돋움체" w:hAnsi="돋움체" w:hint="eastAsia"/>
          <w:sz w:val="20"/>
          <w:lang w:eastAsia="ko-KR"/>
        </w:rPr>
        <w:t>리스트의 끝</w:t>
      </w:r>
    </w:p>
    <w:p w:rsidR="00DD03DF" w:rsidRPr="00C77869" w:rsidRDefault="00803D19" w:rsidP="00135308">
      <w:pPr>
        <w:pStyle w:val="af1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*</w:t>
      </w:r>
      <w:r>
        <w:rPr>
          <w:rFonts w:ascii="돋움체" w:eastAsia="돋움체" w:hAnsi="돋움체"/>
          <w:sz w:val="20"/>
          <w:lang w:eastAsia="ko-KR"/>
        </w:rPr>
        <w:t xml:space="preserve"> </w:t>
      </w:r>
      <w:proofErr w:type="spellStart"/>
      <w:r>
        <w:rPr>
          <w:rFonts w:ascii="돋움체" w:eastAsia="돋움체" w:hAnsi="돋움체"/>
          <w:sz w:val="20"/>
          <w:lang w:eastAsia="ko-KR"/>
        </w:rPr>
        <w:t>delete_last</w:t>
      </w:r>
      <w:proofErr w:type="spellEnd"/>
      <w:r>
        <w:rPr>
          <w:rFonts w:ascii="돋움체" w:eastAsia="돋움체" w:hAnsi="돋움체"/>
          <w:sz w:val="20"/>
          <w:lang w:eastAsia="ko-KR"/>
        </w:rPr>
        <w:t>(</w:t>
      </w:r>
      <w:proofErr w:type="spellStart"/>
      <w:r>
        <w:rPr>
          <w:rFonts w:ascii="돋움체" w:eastAsia="돋움체" w:hAnsi="돋움체"/>
          <w:sz w:val="20"/>
          <w:lang w:eastAsia="ko-KR"/>
        </w:rPr>
        <w:t>ListNode</w:t>
      </w:r>
      <w:proofErr w:type="spellEnd"/>
      <w:r>
        <w:rPr>
          <w:rFonts w:ascii="돋움체" w:eastAsia="돋움체" w:hAnsi="돋움체"/>
          <w:sz w:val="20"/>
          <w:lang w:eastAsia="ko-KR"/>
        </w:rPr>
        <w:t xml:space="preserve"> </w:t>
      </w:r>
      <w:r w:rsidR="00DD03DF">
        <w:rPr>
          <w:rFonts w:ascii="돋움체" w:eastAsia="돋움체" w:hAnsi="돋움체"/>
          <w:sz w:val="20"/>
          <w:lang w:eastAsia="ko-KR"/>
        </w:rPr>
        <w:t xml:space="preserve">*head): </w:t>
      </w:r>
      <w:r w:rsidR="00DD03DF">
        <w:rPr>
          <w:rFonts w:ascii="돋움체" w:eastAsia="돋움체" w:hAnsi="돋움체" w:hint="eastAsia"/>
          <w:sz w:val="20"/>
          <w:lang w:eastAsia="ko-KR"/>
        </w:rPr>
        <w:t xml:space="preserve">리스트의 마지막 </w:t>
      </w:r>
      <w:proofErr w:type="spellStart"/>
      <w:r w:rsidR="00DD03DF">
        <w:rPr>
          <w:rFonts w:ascii="돋움체" w:eastAsia="돋움체" w:hAnsi="돋움체" w:hint="eastAsia"/>
          <w:sz w:val="20"/>
          <w:lang w:eastAsia="ko-KR"/>
        </w:rPr>
        <w:t>노드를</w:t>
      </w:r>
      <w:proofErr w:type="spellEnd"/>
      <w:r w:rsidR="00DD03DF">
        <w:rPr>
          <w:rFonts w:ascii="돋움체" w:eastAsia="돋움체" w:hAnsi="돋움체" w:hint="eastAsia"/>
          <w:sz w:val="20"/>
          <w:lang w:eastAsia="ko-KR"/>
        </w:rPr>
        <w:t xml:space="preserve"> </w:t>
      </w:r>
      <w:r>
        <w:rPr>
          <w:rFonts w:ascii="돋움체" w:eastAsia="돋움체" w:hAnsi="돋움체" w:hint="eastAsia"/>
          <w:sz w:val="20"/>
          <w:lang w:eastAsia="ko-KR"/>
        </w:rPr>
        <w:t xml:space="preserve">삭제하고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헤드노드를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반환한다. </w:t>
      </w:r>
      <w:r w:rsidR="00DD03DF">
        <w:rPr>
          <w:rFonts w:ascii="돋움체" w:eastAsia="돋움체" w:hAnsi="돋움체" w:hint="eastAsia"/>
          <w:sz w:val="20"/>
          <w:lang w:eastAsia="ko-KR"/>
        </w:rPr>
        <w:t xml:space="preserve">리스트가 비어있으면 </w:t>
      </w:r>
      <w:r w:rsidR="00DD03DF">
        <w:rPr>
          <w:rFonts w:ascii="돋움체" w:eastAsia="돋움체" w:hAnsi="돋움체"/>
          <w:sz w:val="20"/>
          <w:lang w:eastAsia="ko-KR"/>
        </w:rPr>
        <w:t>“</w:t>
      </w:r>
      <w:r w:rsidR="00DD03DF">
        <w:rPr>
          <w:rFonts w:ascii="돋움체" w:eastAsia="돋움체" w:hAnsi="돋움체" w:hint="eastAsia"/>
          <w:sz w:val="20"/>
          <w:lang w:eastAsia="ko-KR"/>
        </w:rPr>
        <w:t>리스트가 비어있어 삭제를 못함</w:t>
      </w:r>
      <w:r w:rsidR="00DD03DF">
        <w:rPr>
          <w:rFonts w:ascii="돋움체" w:eastAsia="돋움체" w:hAnsi="돋움체"/>
          <w:sz w:val="20"/>
          <w:lang w:eastAsia="ko-KR"/>
        </w:rPr>
        <w:t>”</w:t>
      </w:r>
      <w:r w:rsidR="00DD03DF">
        <w:rPr>
          <w:rFonts w:ascii="돋움체" w:eastAsia="돋움체" w:hAnsi="돋움체" w:hint="eastAsia"/>
          <w:sz w:val="20"/>
          <w:lang w:eastAsia="ko-KR"/>
        </w:rPr>
        <w:t>이라 출력한다.</w:t>
      </w:r>
    </w:p>
    <w:p w:rsidR="00DC70D0" w:rsidRDefault="00C77869" w:rsidP="00135308">
      <w:pPr>
        <w:pStyle w:val="af1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i</w:t>
      </w:r>
      <w:r w:rsidR="00E53ED0" w:rsidRPr="00C77869">
        <w:rPr>
          <w:rFonts w:ascii="돋움체" w:eastAsia="돋움체" w:hAnsi="돋움체" w:hint="eastAsia"/>
          <w:sz w:val="20"/>
          <w:lang w:eastAsia="ko-KR"/>
        </w:rPr>
        <w:t>nt</w:t>
      </w:r>
      <w:proofErr w:type="spellEnd"/>
      <w:r w:rsidR="00E53ED0" w:rsidRPr="00C77869">
        <w:rPr>
          <w:rFonts w:ascii="돋움체" w:eastAsia="돋움체" w:hAnsi="돋움체" w:hint="eastAsia"/>
          <w:sz w:val="20"/>
          <w:lang w:eastAsia="ko-KR"/>
        </w:rPr>
        <w:t xml:space="preserve"> </w:t>
      </w:r>
      <w:proofErr w:type="spellStart"/>
      <w:r w:rsidR="00DC70D0" w:rsidRPr="00C77869">
        <w:rPr>
          <w:rFonts w:ascii="돋움체" w:eastAsia="돋움체" w:hAnsi="돋움체" w:hint="eastAsia"/>
          <w:sz w:val="20"/>
          <w:lang w:eastAsia="ko-KR"/>
        </w:rPr>
        <w:t>get_</w:t>
      </w:r>
      <w:r w:rsidR="00803D19">
        <w:rPr>
          <w:rFonts w:ascii="돋움체" w:eastAsia="돋움체" w:hAnsi="돋움체" w:hint="eastAsia"/>
          <w:sz w:val="20"/>
          <w:lang w:eastAsia="ko-KR"/>
        </w:rPr>
        <w:t>size</w:t>
      </w:r>
      <w:proofErr w:type="spellEnd"/>
      <w:r w:rsidR="00E53ED0" w:rsidRPr="00C77869">
        <w:rPr>
          <w:rFonts w:ascii="돋움체" w:eastAsia="돋움체" w:hAnsi="돋움체" w:hint="eastAsia"/>
          <w:sz w:val="20"/>
          <w:lang w:eastAsia="ko-KR"/>
        </w:rPr>
        <w:t>(</w:t>
      </w:r>
      <w:proofErr w:type="spellStart"/>
      <w:r w:rsidR="00E53ED0" w:rsidRPr="00C77869"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 w:rsidR="00E53ED0" w:rsidRPr="00C77869">
        <w:rPr>
          <w:rFonts w:ascii="돋움체" w:eastAsia="돋움체" w:hAnsi="돋움체" w:hint="eastAsia"/>
          <w:sz w:val="20"/>
          <w:lang w:eastAsia="ko-KR"/>
        </w:rPr>
        <w:t xml:space="preserve"> *head)</w:t>
      </w:r>
      <w:r w:rsidR="00DC70D0" w:rsidRPr="00C77869">
        <w:rPr>
          <w:rFonts w:ascii="돋움체" w:eastAsia="돋움체" w:hAnsi="돋움체" w:hint="eastAsia"/>
          <w:sz w:val="20"/>
          <w:lang w:eastAsia="ko-KR"/>
        </w:rPr>
        <w:t>:</w:t>
      </w:r>
      <w:r w:rsidR="00E53ED0" w:rsidRPr="00C77869">
        <w:rPr>
          <w:rFonts w:ascii="돋움체" w:eastAsia="돋움체" w:hAnsi="돋움체" w:hint="eastAsia"/>
          <w:sz w:val="20"/>
          <w:lang w:eastAsia="ko-KR"/>
        </w:rPr>
        <w:t xml:space="preserve"> 리스트의 길이를 반환한다.</w:t>
      </w:r>
    </w:p>
    <w:p w:rsidR="00803D19" w:rsidRPr="00C77869" w:rsidRDefault="00803D19" w:rsidP="00135308">
      <w:pPr>
        <w:pStyle w:val="af1"/>
        <w:numPr>
          <w:ilvl w:val="0"/>
          <w:numId w:val="7"/>
        </w:numPr>
        <w:spacing w:line="276" w:lineRule="auto"/>
        <w:ind w:leftChars="0"/>
        <w:rPr>
          <w:rFonts w:ascii="돋움체" w:eastAsia="돋움체" w:hAnsi="돋움체"/>
          <w:sz w:val="20"/>
          <w:lang w:eastAsia="ko-KR"/>
        </w:rPr>
      </w:pP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>* search(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ListNode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*head, element data): data를 가지고 있는 </w:t>
      </w:r>
      <w:proofErr w:type="spellStart"/>
      <w:r w:rsidR="0035415E">
        <w:rPr>
          <w:rFonts w:ascii="돋움체" w:eastAsia="돋움체" w:hAnsi="돋움체" w:hint="eastAsia"/>
          <w:sz w:val="20"/>
          <w:u w:val="single"/>
          <w:lang w:eastAsia="ko-KR"/>
        </w:rPr>
        <w:t>첫번째</w:t>
      </w:r>
      <w:proofErr w:type="spellEnd"/>
      <w:r w:rsidR="0035415E">
        <w:rPr>
          <w:rFonts w:ascii="돋움체" w:eastAsia="돋움체" w:hAnsi="돋움체" w:hint="eastAsia"/>
          <w:sz w:val="20"/>
          <w:u w:val="single"/>
          <w:lang w:eastAsia="ko-KR"/>
        </w:rPr>
        <w:t xml:space="preserve"> </w:t>
      </w:r>
      <w:proofErr w:type="spellStart"/>
      <w:r>
        <w:rPr>
          <w:rFonts w:ascii="돋움체" w:eastAsia="돋움체" w:hAnsi="돋움체" w:hint="eastAsia"/>
          <w:sz w:val="20"/>
          <w:lang w:eastAsia="ko-KR"/>
        </w:rPr>
        <w:t>노드를</w:t>
      </w:r>
      <w:proofErr w:type="spellEnd"/>
      <w:r>
        <w:rPr>
          <w:rFonts w:ascii="돋움체" w:eastAsia="돋움체" w:hAnsi="돋움체" w:hint="eastAsia"/>
          <w:sz w:val="20"/>
          <w:lang w:eastAsia="ko-KR"/>
        </w:rPr>
        <w:t xml:space="preserve"> 찾아서 반환한다.</w:t>
      </w:r>
    </w:p>
    <w:p w:rsidR="00BE4522" w:rsidRDefault="00BE4522" w:rsidP="00135308">
      <w:pPr>
        <w:spacing w:line="276" w:lineRule="auto"/>
        <w:rPr>
          <w:rFonts w:ascii="돋움체" w:eastAsia="돋움체" w:hAnsi="돋움체"/>
          <w:sz w:val="20"/>
          <w:lang w:eastAsia="ko-KR"/>
        </w:rPr>
      </w:pPr>
    </w:p>
    <w:p w:rsidR="00BE4522" w:rsidRDefault="00803D19" w:rsidP="004725E5">
      <w:pPr>
        <w:rPr>
          <w:rFonts w:ascii="돋움체" w:eastAsia="돋움체" w:hAnsi="돋움체" w:hint="eastAsia"/>
          <w:kern w:val="2"/>
          <w:sz w:val="20"/>
          <w:szCs w:val="22"/>
          <w:lang w:eastAsia="ko-KR"/>
        </w:rPr>
      </w:pPr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 xml:space="preserve">위의 함수를 테스트 할 </w:t>
      </w:r>
      <w:proofErr w:type="spellStart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수있도록</w:t>
      </w:r>
      <w:proofErr w:type="spellEnd"/>
      <w:r>
        <w:rPr>
          <w:rFonts w:ascii="돋움체" w:eastAsia="돋움체" w:hAnsi="돋움체"/>
          <w:kern w:val="2"/>
          <w:sz w:val="20"/>
          <w:szCs w:val="22"/>
          <w:lang w:eastAsia="ko-KR"/>
        </w:rPr>
        <w:br/>
      </w:r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main함수를 작성하라.</w:t>
      </w:r>
    </w:p>
    <w:p w:rsidR="0035415E" w:rsidRDefault="0035415E">
      <w:pPr>
        <w:rPr>
          <w:rFonts w:ascii="돋움체" w:eastAsia="돋움체" w:hAnsi="돋움체"/>
          <w:kern w:val="2"/>
          <w:sz w:val="20"/>
          <w:szCs w:val="22"/>
          <w:lang w:eastAsia="ko-KR"/>
        </w:rPr>
      </w:pPr>
      <w:r>
        <w:rPr>
          <w:rFonts w:ascii="돋움체" w:eastAsia="돋움체" w:hAnsi="돋움체"/>
          <w:kern w:val="2"/>
          <w:sz w:val="20"/>
          <w:szCs w:val="22"/>
          <w:lang w:eastAsia="ko-KR"/>
        </w:rPr>
        <w:br w:type="page"/>
      </w:r>
    </w:p>
    <w:p w:rsidR="0035415E" w:rsidRDefault="0035415E" w:rsidP="004725E5">
      <w:pPr>
        <w:rPr>
          <w:rFonts w:ascii="돋움체" w:eastAsia="돋움체" w:hAnsi="돋움체" w:hint="eastAsia"/>
          <w:kern w:val="2"/>
          <w:sz w:val="20"/>
          <w:szCs w:val="22"/>
          <w:lang w:eastAsia="ko-KR"/>
        </w:rPr>
      </w:pPr>
    </w:p>
    <w:p w:rsidR="0035415E" w:rsidRPr="00C756DB" w:rsidRDefault="0035415E" w:rsidP="0035415E">
      <w:pPr>
        <w:pStyle w:val="af0"/>
        <w:numPr>
          <w:ilvl w:val="0"/>
          <w:numId w:val="3"/>
        </w:numPr>
        <w:wordWrap/>
        <w:spacing w:line="240" w:lineRule="exact"/>
        <w:rPr>
          <w:rFonts w:ascii="돋움체" w:eastAsia="돋움체" w:hAnsi="돋움체"/>
          <w:b w:val="0"/>
        </w:rPr>
      </w:pPr>
      <w:r w:rsidRPr="006E0923">
        <w:rPr>
          <w:rFonts w:ascii="휴먼둥근헤드라인" w:eastAsia="휴먼둥근헤드라인" w:hAnsi="돋움체" w:hint="eastAsia"/>
          <w:b w:val="0"/>
          <w:lang w:val="fr-FR"/>
        </w:rPr>
        <w:t>HW</w:t>
      </w:r>
      <w:r>
        <w:rPr>
          <w:rFonts w:ascii="휴먼둥근헤드라인" w:eastAsia="휴먼둥근헤드라인" w:hAnsi="돋움체" w:hint="eastAsia"/>
          <w:b w:val="0"/>
          <w:lang w:val="fr-FR"/>
        </w:rPr>
        <w:t>1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_</w:t>
      </w:r>
      <w:r>
        <w:rPr>
          <w:rFonts w:ascii="휴먼둥근헤드라인" w:eastAsia="휴먼둥근헤드라인" w:hAnsi="돋움체" w:hint="eastAsia"/>
          <w:b w:val="0"/>
          <w:lang w:val="fr-FR"/>
        </w:rPr>
        <w:t>5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(</w:t>
      </w:r>
      <w:r>
        <w:rPr>
          <w:rFonts w:ascii="휴먼둥근헤드라인" w:eastAsia="휴먼둥근헤드라인" w:hAnsi="돋움체" w:hint="eastAsia"/>
          <w:b w:val="0"/>
          <w:lang w:val="fr-FR"/>
        </w:rPr>
        <w:t>이중</w:t>
      </w:r>
      <w:r>
        <w:rPr>
          <w:rFonts w:ascii="휴먼둥근헤드라인" w:eastAsia="휴먼둥근헤드라인" w:hAnsi="돋움체" w:hint="eastAsia"/>
          <w:b w:val="0"/>
          <w:lang w:val="fr-FR"/>
        </w:rPr>
        <w:t xml:space="preserve"> 연결 리스트로 구현된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 xml:space="preserve"> </w:t>
      </w:r>
      <w:r>
        <w:rPr>
          <w:rFonts w:ascii="휴먼둥근헤드라인" w:eastAsia="휴먼둥근헤드라인" w:hAnsi="돋움체" w:hint="eastAsia"/>
          <w:b w:val="0"/>
          <w:lang w:val="fr-FR"/>
        </w:rPr>
        <w:t>ADT</w:t>
      </w:r>
      <w:r w:rsidRPr="006E0923">
        <w:rPr>
          <w:rFonts w:ascii="휴먼둥근헤드라인" w:eastAsia="휴먼둥근헤드라인" w:hAnsi="돋움체" w:hint="eastAsia"/>
          <w:b w:val="0"/>
          <w:lang w:val="fr-FR"/>
        </w:rPr>
        <w:t>)</w:t>
      </w:r>
    </w:p>
    <w:p w:rsidR="0035415E" w:rsidRPr="0035415E" w:rsidRDefault="0035415E" w:rsidP="0035415E">
      <w:pPr>
        <w:spacing w:line="276" w:lineRule="auto"/>
        <w:rPr>
          <w:rFonts w:ascii="돋움체" w:eastAsia="돋움체" w:hAnsi="돋움체"/>
          <w:sz w:val="20"/>
          <w:lang w:eastAsia="ko-KR"/>
        </w:rPr>
      </w:pPr>
      <w:r w:rsidRPr="0035415E">
        <w:rPr>
          <w:rFonts w:ascii="돋움체" w:eastAsia="돋움체" w:hAnsi="돋움체" w:hint="eastAsia"/>
          <w:sz w:val="20"/>
          <w:lang w:eastAsia="ko-KR"/>
        </w:rPr>
        <w:t>교안에서 다룬 강의보충자료에 다음의 함수를 추가하고 main함수에서 테스트하라.</w:t>
      </w:r>
    </w:p>
    <w:p w:rsidR="0035415E" w:rsidRDefault="0035415E" w:rsidP="004725E5">
      <w:pPr>
        <w:rPr>
          <w:rFonts w:ascii="돋움체" w:eastAsia="돋움체" w:hAnsi="돋움체" w:hint="eastAsia"/>
          <w:kern w:val="2"/>
          <w:sz w:val="20"/>
          <w:szCs w:val="22"/>
          <w:lang w:eastAsia="ko-KR"/>
        </w:rPr>
      </w:pPr>
    </w:p>
    <w:p w:rsidR="0035415E" w:rsidRDefault="0035415E" w:rsidP="0035415E">
      <w:pPr>
        <w:pStyle w:val="af1"/>
        <w:numPr>
          <w:ilvl w:val="0"/>
          <w:numId w:val="8"/>
        </w:numPr>
        <w:ind w:leftChars="0"/>
        <w:rPr>
          <w:rFonts w:ascii="돋움체" w:eastAsia="돋움체" w:hAnsi="돋움체" w:hint="eastAsia"/>
          <w:kern w:val="2"/>
          <w:sz w:val="20"/>
          <w:szCs w:val="22"/>
          <w:lang w:eastAsia="ko-KR"/>
        </w:rPr>
      </w:pPr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 xml:space="preserve">void </w:t>
      </w:r>
      <w:proofErr w:type="spellStart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print_reverse_dlist</w:t>
      </w:r>
      <w:proofErr w:type="spellEnd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(</w:t>
      </w:r>
      <w:proofErr w:type="spellStart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DListNode</w:t>
      </w:r>
      <w:proofErr w:type="spellEnd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 xml:space="preserve"> *head): </w:t>
      </w:r>
      <w:r>
        <w:rPr>
          <w:rFonts w:ascii="돋움체" w:eastAsia="돋움체" w:hAnsi="돋움체" w:hint="eastAsia"/>
          <w:kern w:val="2"/>
          <w:sz w:val="20"/>
          <w:szCs w:val="22"/>
          <w:u w:val="single"/>
          <w:lang w:eastAsia="ko-KR"/>
        </w:rPr>
        <w:t xml:space="preserve">역순으로 순회하면서 </w:t>
      </w:r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저장된 데이터 값을 출력</w:t>
      </w:r>
      <w:r>
        <w:rPr>
          <w:rFonts w:ascii="돋움체" w:eastAsia="돋움체" w:hAnsi="돋움체"/>
          <w:kern w:val="2"/>
          <w:sz w:val="20"/>
          <w:szCs w:val="22"/>
          <w:lang w:eastAsia="ko-KR"/>
        </w:rPr>
        <w:br/>
      </w:r>
    </w:p>
    <w:p w:rsidR="0035415E" w:rsidRPr="0035415E" w:rsidRDefault="0035415E" w:rsidP="0035415E">
      <w:pPr>
        <w:pStyle w:val="af1"/>
        <w:numPr>
          <w:ilvl w:val="0"/>
          <w:numId w:val="8"/>
        </w:numPr>
        <w:ind w:leftChars="0"/>
        <w:rPr>
          <w:rFonts w:ascii="돋움체" w:eastAsia="돋움체" w:hAnsi="돋움체"/>
          <w:kern w:val="2"/>
          <w:sz w:val="20"/>
          <w:szCs w:val="22"/>
          <w:lang w:eastAsia="ko-KR"/>
        </w:rPr>
      </w:pPr>
      <w:proofErr w:type="spellStart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DListNode</w:t>
      </w:r>
      <w:proofErr w:type="spellEnd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 xml:space="preserve"> *search(</w:t>
      </w:r>
      <w:proofErr w:type="spellStart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DListNode</w:t>
      </w:r>
      <w:proofErr w:type="spellEnd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 xml:space="preserve"> *head, element data): data를 갖는 </w:t>
      </w:r>
      <w:proofErr w:type="spellStart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>노드를</w:t>
      </w:r>
      <w:proofErr w:type="spellEnd"/>
      <w:r>
        <w:rPr>
          <w:rFonts w:ascii="돋움체" w:eastAsia="돋움체" w:hAnsi="돋움체" w:hint="eastAsia"/>
          <w:kern w:val="2"/>
          <w:sz w:val="20"/>
          <w:szCs w:val="22"/>
          <w:lang w:eastAsia="ko-KR"/>
        </w:rPr>
        <w:t xml:space="preserve"> 찾아서 반환한다.</w:t>
      </w:r>
    </w:p>
    <w:sectPr w:rsidR="0035415E" w:rsidRPr="0035415E" w:rsidSect="000A6EAE">
      <w:footerReference w:type="even" r:id="rId9"/>
      <w:footerReference w:type="default" r:id="rId10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47" w:rsidRDefault="00BC4947">
      <w:r>
        <w:separator/>
      </w:r>
    </w:p>
  </w:endnote>
  <w:endnote w:type="continuationSeparator" w:id="0">
    <w:p w:rsidR="00BC4947" w:rsidRDefault="00BC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BF" w:rsidRDefault="00645EBF" w:rsidP="00514CD2">
    <w:pPr>
      <w:pStyle w:val="a6"/>
      <w:tabs>
        <w:tab w:val="clear" w:pos="4320"/>
        <w:tab w:val="clear" w:pos="8640"/>
        <w:tab w:val="right" w:pos="9990"/>
      </w:tabs>
      <w:ind w:right="360"/>
      <w:jc w:val="both"/>
    </w:pPr>
    <w:r w:rsidRPr="00514CD2">
      <w:t>Computer Programming</w:t>
    </w:r>
    <w:r>
      <w:rPr>
        <w:rStyle w:val="a7"/>
        <w:rFonts w:ascii="바탕" w:cs="Century Gothic"/>
        <w:b/>
        <w:lang w:eastAsia="ko-KR"/>
      </w:rPr>
      <w:tab/>
    </w:r>
    <w:r>
      <w:rPr>
        <w:rStyle w:val="a7"/>
        <w:rFonts w:cs="Century Gothic"/>
        <w:b/>
      </w:rPr>
      <w:fldChar w:fldCharType="begin"/>
    </w:r>
    <w:r>
      <w:rPr>
        <w:rStyle w:val="a7"/>
        <w:rFonts w:cs="Century Gothic"/>
        <w:b/>
      </w:rPr>
      <w:instrText xml:space="preserve"> PAGE </w:instrText>
    </w:r>
    <w:r>
      <w:rPr>
        <w:rStyle w:val="a7"/>
        <w:rFonts w:cs="Century Gothic"/>
        <w:b/>
      </w:rPr>
      <w:fldChar w:fldCharType="separate"/>
    </w:r>
    <w:r>
      <w:rPr>
        <w:rStyle w:val="a7"/>
        <w:rFonts w:cs="Century Gothic"/>
        <w:b/>
        <w:noProof/>
      </w:rPr>
      <w:t>4</w:t>
    </w:r>
    <w:r>
      <w:rPr>
        <w:rStyle w:val="a7"/>
        <w:rFonts w:cs="Century Gothic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BF" w:rsidRPr="001B1447" w:rsidRDefault="00645EBF">
    <w:pPr>
      <w:pStyle w:val="a6"/>
      <w:tabs>
        <w:tab w:val="clear" w:pos="4320"/>
        <w:tab w:val="clear" w:pos="8640"/>
        <w:tab w:val="right" w:pos="9990"/>
      </w:tabs>
      <w:ind w:right="360"/>
      <w:rPr>
        <w:b/>
        <w:lang w:eastAsia="ko-KR"/>
      </w:rPr>
    </w:pPr>
    <w:r>
      <w:rPr>
        <w:rStyle w:val="a7"/>
        <w:rFonts w:cs="Century Gothic" w:hint="eastAsia"/>
        <w:lang w:eastAsia="ko-KR"/>
      </w:rPr>
      <w:t>0-</w:t>
    </w:r>
    <w:r w:rsidRPr="00416E41">
      <w:rPr>
        <w:rStyle w:val="a7"/>
        <w:rFonts w:cs="Century Gothic"/>
        <w:lang w:eastAsia="ko-KR"/>
      </w:rPr>
      <w:fldChar w:fldCharType="begin"/>
    </w:r>
    <w:r w:rsidRPr="00416E41">
      <w:rPr>
        <w:rStyle w:val="a7"/>
        <w:rFonts w:cs="Century Gothic"/>
        <w:lang w:eastAsia="ko-KR"/>
      </w:rPr>
      <w:instrText xml:space="preserve"> PAGE   \* MERGEFORMAT </w:instrText>
    </w:r>
    <w:r w:rsidRPr="00416E41">
      <w:rPr>
        <w:rStyle w:val="a7"/>
        <w:rFonts w:cs="Century Gothic"/>
        <w:lang w:eastAsia="ko-KR"/>
      </w:rPr>
      <w:fldChar w:fldCharType="separate"/>
    </w:r>
    <w:r w:rsidR="0035415E" w:rsidRPr="0035415E">
      <w:rPr>
        <w:rStyle w:val="a7"/>
        <w:rFonts w:cs="Century Gothic"/>
        <w:noProof/>
        <w:lang w:val="ko-KR" w:eastAsia="ko-KR"/>
      </w:rPr>
      <w:t>1</w:t>
    </w:r>
    <w:r w:rsidRPr="00416E41">
      <w:rPr>
        <w:rStyle w:val="a7"/>
        <w:rFonts w:cs="Century Gothic"/>
        <w:lang w:eastAsia="ko-KR"/>
      </w:rPr>
      <w:fldChar w:fldCharType="end"/>
    </w:r>
    <w:r>
      <w:rPr>
        <w:rStyle w:val="a7"/>
        <w:rFonts w:cs="Century Gothic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47" w:rsidRDefault="00BC4947">
      <w:r>
        <w:separator/>
      </w:r>
    </w:p>
  </w:footnote>
  <w:footnote w:type="continuationSeparator" w:id="0">
    <w:p w:rsidR="00BC4947" w:rsidRDefault="00BC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C80"/>
    <w:multiLevelType w:val="hybridMultilevel"/>
    <w:tmpl w:val="11F4072E"/>
    <w:lvl w:ilvl="0" w:tplc="5BAA061E">
      <w:numFmt w:val="bullet"/>
      <w:lvlText w:val="-"/>
      <w:lvlJc w:val="left"/>
      <w:pPr>
        <w:ind w:left="360" w:hanging="360"/>
      </w:pPr>
      <w:rPr>
        <w:rFonts w:ascii="돋움체" w:eastAsia="돋움체" w:hAnsi="돋움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D2C5964"/>
    <w:multiLevelType w:val="hybridMultilevel"/>
    <w:tmpl w:val="F42ABAF8"/>
    <w:lvl w:ilvl="0" w:tplc="1B6EBE5A">
      <w:start w:val="1"/>
      <w:numFmt w:val="ganada"/>
      <w:pStyle w:val="a"/>
      <w:lvlText w:val="%1)"/>
      <w:lvlJc w:val="left"/>
      <w:pPr>
        <w:ind w:left="800" w:hanging="400"/>
      </w:pPr>
      <w:rPr>
        <w:rFonts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2B702BE1"/>
    <w:multiLevelType w:val="hybridMultilevel"/>
    <w:tmpl w:val="D206CA1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">
    <w:nsid w:val="497F3EC8"/>
    <w:multiLevelType w:val="hybridMultilevel"/>
    <w:tmpl w:val="CF080896"/>
    <w:lvl w:ilvl="0" w:tplc="C26C4238">
      <w:start w:val="1"/>
      <w:numFmt w:val="decimal"/>
      <w:pStyle w:val="1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>
    <w:nsid w:val="5F405328"/>
    <w:multiLevelType w:val="hybridMultilevel"/>
    <w:tmpl w:val="DB64253A"/>
    <w:lvl w:ilvl="0" w:tplc="853EFA86">
      <w:start w:val="1"/>
      <w:numFmt w:val="bullet"/>
      <w:lvlText w:val="–"/>
      <w:lvlJc w:val="left"/>
      <w:pPr>
        <w:ind w:left="4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58D70F6"/>
    <w:multiLevelType w:val="hybridMultilevel"/>
    <w:tmpl w:val="A2308794"/>
    <w:lvl w:ilvl="0" w:tplc="853EFA86">
      <w:start w:val="1"/>
      <w:numFmt w:val="bullet"/>
      <w:lvlText w:val="–"/>
      <w:lvlJc w:val="left"/>
      <w:pPr>
        <w:ind w:left="4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78E40781"/>
    <w:multiLevelType w:val="hybridMultilevel"/>
    <w:tmpl w:val="E0C811D8"/>
    <w:lvl w:ilvl="0" w:tplc="937ED07C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B7B5E17"/>
    <w:multiLevelType w:val="hybridMultilevel"/>
    <w:tmpl w:val="E01AFD4C"/>
    <w:lvl w:ilvl="0" w:tplc="853EFA86">
      <w:start w:val="1"/>
      <w:numFmt w:val="bullet"/>
      <w:lvlText w:val="–"/>
      <w:lvlJc w:val="left"/>
      <w:pPr>
        <w:ind w:left="4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BD"/>
    <w:rsid w:val="00002DFE"/>
    <w:rsid w:val="000050D3"/>
    <w:rsid w:val="00012946"/>
    <w:rsid w:val="0001463D"/>
    <w:rsid w:val="000178CA"/>
    <w:rsid w:val="00024325"/>
    <w:rsid w:val="000260D2"/>
    <w:rsid w:val="0003085A"/>
    <w:rsid w:val="00030EFC"/>
    <w:rsid w:val="00031CB8"/>
    <w:rsid w:val="00040DF7"/>
    <w:rsid w:val="00050353"/>
    <w:rsid w:val="0006334F"/>
    <w:rsid w:val="000749F0"/>
    <w:rsid w:val="00075AC2"/>
    <w:rsid w:val="000816A9"/>
    <w:rsid w:val="0008391F"/>
    <w:rsid w:val="00084B68"/>
    <w:rsid w:val="000A6E0E"/>
    <w:rsid w:val="000A6EAE"/>
    <w:rsid w:val="000B0404"/>
    <w:rsid w:val="000B726F"/>
    <w:rsid w:val="000C3621"/>
    <w:rsid w:val="000C5EA3"/>
    <w:rsid w:val="000D4669"/>
    <w:rsid w:val="000E3FAE"/>
    <w:rsid w:val="001021BA"/>
    <w:rsid w:val="00106584"/>
    <w:rsid w:val="0011190E"/>
    <w:rsid w:val="00123EA1"/>
    <w:rsid w:val="001338A7"/>
    <w:rsid w:val="00135308"/>
    <w:rsid w:val="00137A77"/>
    <w:rsid w:val="0014192C"/>
    <w:rsid w:val="00142686"/>
    <w:rsid w:val="001471BF"/>
    <w:rsid w:val="00152A77"/>
    <w:rsid w:val="00154404"/>
    <w:rsid w:val="001568F4"/>
    <w:rsid w:val="00160E2F"/>
    <w:rsid w:val="00164585"/>
    <w:rsid w:val="00177500"/>
    <w:rsid w:val="00177F4D"/>
    <w:rsid w:val="001810E2"/>
    <w:rsid w:val="00181652"/>
    <w:rsid w:val="00184BC0"/>
    <w:rsid w:val="00187B27"/>
    <w:rsid w:val="00191324"/>
    <w:rsid w:val="001943B4"/>
    <w:rsid w:val="00197139"/>
    <w:rsid w:val="001A2A4E"/>
    <w:rsid w:val="001B1447"/>
    <w:rsid w:val="001B26F9"/>
    <w:rsid w:val="001B5FE6"/>
    <w:rsid w:val="001C0EC5"/>
    <w:rsid w:val="001C5454"/>
    <w:rsid w:val="001C58F4"/>
    <w:rsid w:val="001D1424"/>
    <w:rsid w:val="001E068E"/>
    <w:rsid w:val="001E116F"/>
    <w:rsid w:val="001E30CC"/>
    <w:rsid w:val="002065A2"/>
    <w:rsid w:val="0022597E"/>
    <w:rsid w:val="00243377"/>
    <w:rsid w:val="00263AEA"/>
    <w:rsid w:val="00271A9E"/>
    <w:rsid w:val="00273D19"/>
    <w:rsid w:val="0027798F"/>
    <w:rsid w:val="002849E3"/>
    <w:rsid w:val="002916E9"/>
    <w:rsid w:val="00294746"/>
    <w:rsid w:val="00294917"/>
    <w:rsid w:val="00295873"/>
    <w:rsid w:val="00296B0E"/>
    <w:rsid w:val="002A366B"/>
    <w:rsid w:val="002B1471"/>
    <w:rsid w:val="002C09FD"/>
    <w:rsid w:val="002C621B"/>
    <w:rsid w:val="002C6C05"/>
    <w:rsid w:val="002E2FAC"/>
    <w:rsid w:val="002E399F"/>
    <w:rsid w:val="002E4C80"/>
    <w:rsid w:val="002E4DDB"/>
    <w:rsid w:val="002F1002"/>
    <w:rsid w:val="002F1F57"/>
    <w:rsid w:val="003074AC"/>
    <w:rsid w:val="003132A8"/>
    <w:rsid w:val="00315331"/>
    <w:rsid w:val="00315739"/>
    <w:rsid w:val="00324F77"/>
    <w:rsid w:val="00330980"/>
    <w:rsid w:val="003318D7"/>
    <w:rsid w:val="003468E8"/>
    <w:rsid w:val="00347F7E"/>
    <w:rsid w:val="003507B8"/>
    <w:rsid w:val="0035415E"/>
    <w:rsid w:val="003577C5"/>
    <w:rsid w:val="003647A8"/>
    <w:rsid w:val="003818C4"/>
    <w:rsid w:val="003933CB"/>
    <w:rsid w:val="003A3F59"/>
    <w:rsid w:val="003B0094"/>
    <w:rsid w:val="003B190E"/>
    <w:rsid w:val="003B499C"/>
    <w:rsid w:val="003B55CE"/>
    <w:rsid w:val="003C020A"/>
    <w:rsid w:val="003C1D47"/>
    <w:rsid w:val="003C2AD5"/>
    <w:rsid w:val="003C5F8C"/>
    <w:rsid w:val="003D30C7"/>
    <w:rsid w:val="003D7ADE"/>
    <w:rsid w:val="003E1B49"/>
    <w:rsid w:val="003E459D"/>
    <w:rsid w:val="003F1F89"/>
    <w:rsid w:val="003F3DD4"/>
    <w:rsid w:val="00403A83"/>
    <w:rsid w:val="00403BBF"/>
    <w:rsid w:val="00404D3D"/>
    <w:rsid w:val="00406423"/>
    <w:rsid w:val="0041246F"/>
    <w:rsid w:val="00416E41"/>
    <w:rsid w:val="004203B2"/>
    <w:rsid w:val="0043065D"/>
    <w:rsid w:val="004332FA"/>
    <w:rsid w:val="004447F9"/>
    <w:rsid w:val="0045000F"/>
    <w:rsid w:val="004531D5"/>
    <w:rsid w:val="004536C3"/>
    <w:rsid w:val="004725E5"/>
    <w:rsid w:val="00474286"/>
    <w:rsid w:val="00476D25"/>
    <w:rsid w:val="004861C8"/>
    <w:rsid w:val="0049264F"/>
    <w:rsid w:val="00495F66"/>
    <w:rsid w:val="004A6C8D"/>
    <w:rsid w:val="004B2D10"/>
    <w:rsid w:val="004C2604"/>
    <w:rsid w:val="004C7895"/>
    <w:rsid w:val="004D21BE"/>
    <w:rsid w:val="004D35F6"/>
    <w:rsid w:val="004D5301"/>
    <w:rsid w:val="004E490D"/>
    <w:rsid w:val="004E654C"/>
    <w:rsid w:val="004F3E6D"/>
    <w:rsid w:val="005139BA"/>
    <w:rsid w:val="00514CD2"/>
    <w:rsid w:val="00520BA5"/>
    <w:rsid w:val="005219A8"/>
    <w:rsid w:val="00534C17"/>
    <w:rsid w:val="00534F6F"/>
    <w:rsid w:val="0054135D"/>
    <w:rsid w:val="0054452E"/>
    <w:rsid w:val="00546717"/>
    <w:rsid w:val="0054778E"/>
    <w:rsid w:val="005605DE"/>
    <w:rsid w:val="0056573B"/>
    <w:rsid w:val="005675B5"/>
    <w:rsid w:val="00570804"/>
    <w:rsid w:val="005771B4"/>
    <w:rsid w:val="00595B53"/>
    <w:rsid w:val="005A45BE"/>
    <w:rsid w:val="005B3873"/>
    <w:rsid w:val="005B54CC"/>
    <w:rsid w:val="005B7668"/>
    <w:rsid w:val="005D21E2"/>
    <w:rsid w:val="005D336C"/>
    <w:rsid w:val="005D57CB"/>
    <w:rsid w:val="005E344D"/>
    <w:rsid w:val="0060479F"/>
    <w:rsid w:val="00612E59"/>
    <w:rsid w:val="00622097"/>
    <w:rsid w:val="00645EBF"/>
    <w:rsid w:val="006528CF"/>
    <w:rsid w:val="006530CC"/>
    <w:rsid w:val="006630AB"/>
    <w:rsid w:val="00664189"/>
    <w:rsid w:val="00665A8C"/>
    <w:rsid w:val="00666E1C"/>
    <w:rsid w:val="0067195D"/>
    <w:rsid w:val="00672B05"/>
    <w:rsid w:val="00674B61"/>
    <w:rsid w:val="006774BC"/>
    <w:rsid w:val="00680215"/>
    <w:rsid w:val="00686AC6"/>
    <w:rsid w:val="006B1470"/>
    <w:rsid w:val="006B369F"/>
    <w:rsid w:val="006B4A07"/>
    <w:rsid w:val="006B5632"/>
    <w:rsid w:val="006C174C"/>
    <w:rsid w:val="006C42AE"/>
    <w:rsid w:val="006C43AA"/>
    <w:rsid w:val="006D0A45"/>
    <w:rsid w:val="006D1C09"/>
    <w:rsid w:val="006D3EB4"/>
    <w:rsid w:val="006D5A98"/>
    <w:rsid w:val="006E0923"/>
    <w:rsid w:val="006E55A6"/>
    <w:rsid w:val="006F0C48"/>
    <w:rsid w:val="00701F5A"/>
    <w:rsid w:val="00712A6C"/>
    <w:rsid w:val="00717661"/>
    <w:rsid w:val="00720023"/>
    <w:rsid w:val="00721457"/>
    <w:rsid w:val="007221C7"/>
    <w:rsid w:val="0073001B"/>
    <w:rsid w:val="00740374"/>
    <w:rsid w:val="007540F7"/>
    <w:rsid w:val="007548A5"/>
    <w:rsid w:val="007611D8"/>
    <w:rsid w:val="00761D38"/>
    <w:rsid w:val="007620B9"/>
    <w:rsid w:val="007653A0"/>
    <w:rsid w:val="007675EF"/>
    <w:rsid w:val="007732D1"/>
    <w:rsid w:val="00777225"/>
    <w:rsid w:val="007806A0"/>
    <w:rsid w:val="0078162D"/>
    <w:rsid w:val="00790941"/>
    <w:rsid w:val="00790C50"/>
    <w:rsid w:val="00793323"/>
    <w:rsid w:val="007939AB"/>
    <w:rsid w:val="00794468"/>
    <w:rsid w:val="00794E95"/>
    <w:rsid w:val="007965F3"/>
    <w:rsid w:val="007A2532"/>
    <w:rsid w:val="007A5BD4"/>
    <w:rsid w:val="007A66E3"/>
    <w:rsid w:val="007A7ACF"/>
    <w:rsid w:val="007B5BFC"/>
    <w:rsid w:val="007C707E"/>
    <w:rsid w:val="007D1966"/>
    <w:rsid w:val="007E0044"/>
    <w:rsid w:val="007E6DA2"/>
    <w:rsid w:val="00803D19"/>
    <w:rsid w:val="008124AD"/>
    <w:rsid w:val="00816093"/>
    <w:rsid w:val="008238F7"/>
    <w:rsid w:val="008242B4"/>
    <w:rsid w:val="00825669"/>
    <w:rsid w:val="0082728D"/>
    <w:rsid w:val="008365CE"/>
    <w:rsid w:val="00845966"/>
    <w:rsid w:val="00846AB4"/>
    <w:rsid w:val="00857E91"/>
    <w:rsid w:val="0086035C"/>
    <w:rsid w:val="00860E14"/>
    <w:rsid w:val="008627D0"/>
    <w:rsid w:val="00864451"/>
    <w:rsid w:val="00872E1E"/>
    <w:rsid w:val="0088016C"/>
    <w:rsid w:val="008809B6"/>
    <w:rsid w:val="00881A28"/>
    <w:rsid w:val="00891BD2"/>
    <w:rsid w:val="008A339E"/>
    <w:rsid w:val="008A43B7"/>
    <w:rsid w:val="008B6060"/>
    <w:rsid w:val="008C02CD"/>
    <w:rsid w:val="008C593F"/>
    <w:rsid w:val="008D2EA4"/>
    <w:rsid w:val="008E6A55"/>
    <w:rsid w:val="008F035B"/>
    <w:rsid w:val="008F1FEB"/>
    <w:rsid w:val="008F2F7E"/>
    <w:rsid w:val="008F3133"/>
    <w:rsid w:val="00900E5B"/>
    <w:rsid w:val="0091300B"/>
    <w:rsid w:val="009144B2"/>
    <w:rsid w:val="00914D20"/>
    <w:rsid w:val="009157B4"/>
    <w:rsid w:val="00926427"/>
    <w:rsid w:val="00943348"/>
    <w:rsid w:val="00943F6A"/>
    <w:rsid w:val="00960109"/>
    <w:rsid w:val="00965E7E"/>
    <w:rsid w:val="00966DDE"/>
    <w:rsid w:val="00973850"/>
    <w:rsid w:val="009820A0"/>
    <w:rsid w:val="00986F0D"/>
    <w:rsid w:val="009964B9"/>
    <w:rsid w:val="009A0270"/>
    <w:rsid w:val="009A1D1A"/>
    <w:rsid w:val="009B4D57"/>
    <w:rsid w:val="009B5CFE"/>
    <w:rsid w:val="009C08A2"/>
    <w:rsid w:val="009C109E"/>
    <w:rsid w:val="009C7B06"/>
    <w:rsid w:val="009E0979"/>
    <w:rsid w:val="009E1D08"/>
    <w:rsid w:val="009E1DAE"/>
    <w:rsid w:val="009F13BD"/>
    <w:rsid w:val="009F2876"/>
    <w:rsid w:val="009F686F"/>
    <w:rsid w:val="00A01B16"/>
    <w:rsid w:val="00A0277B"/>
    <w:rsid w:val="00A050DC"/>
    <w:rsid w:val="00A05137"/>
    <w:rsid w:val="00A05FF0"/>
    <w:rsid w:val="00A22925"/>
    <w:rsid w:val="00A23B43"/>
    <w:rsid w:val="00A37B54"/>
    <w:rsid w:val="00A46561"/>
    <w:rsid w:val="00A47C9A"/>
    <w:rsid w:val="00A70204"/>
    <w:rsid w:val="00A7240E"/>
    <w:rsid w:val="00A72EF4"/>
    <w:rsid w:val="00A763BA"/>
    <w:rsid w:val="00A7779A"/>
    <w:rsid w:val="00A82925"/>
    <w:rsid w:val="00A832C9"/>
    <w:rsid w:val="00A837C1"/>
    <w:rsid w:val="00A85121"/>
    <w:rsid w:val="00A86880"/>
    <w:rsid w:val="00A9008B"/>
    <w:rsid w:val="00AA595A"/>
    <w:rsid w:val="00AB0457"/>
    <w:rsid w:val="00AB171F"/>
    <w:rsid w:val="00AB3252"/>
    <w:rsid w:val="00AC2751"/>
    <w:rsid w:val="00AC508C"/>
    <w:rsid w:val="00AD1AB8"/>
    <w:rsid w:val="00AE0FBB"/>
    <w:rsid w:val="00AF425B"/>
    <w:rsid w:val="00AF47C4"/>
    <w:rsid w:val="00B05B12"/>
    <w:rsid w:val="00B07974"/>
    <w:rsid w:val="00B07EAB"/>
    <w:rsid w:val="00B13513"/>
    <w:rsid w:val="00B13633"/>
    <w:rsid w:val="00B26CBF"/>
    <w:rsid w:val="00B32562"/>
    <w:rsid w:val="00B36C4E"/>
    <w:rsid w:val="00B466BA"/>
    <w:rsid w:val="00B5674A"/>
    <w:rsid w:val="00B70274"/>
    <w:rsid w:val="00B7082B"/>
    <w:rsid w:val="00B74331"/>
    <w:rsid w:val="00B83C0F"/>
    <w:rsid w:val="00B85329"/>
    <w:rsid w:val="00B9049F"/>
    <w:rsid w:val="00B930F8"/>
    <w:rsid w:val="00BA26E5"/>
    <w:rsid w:val="00BC14F4"/>
    <w:rsid w:val="00BC4947"/>
    <w:rsid w:val="00BC602F"/>
    <w:rsid w:val="00BD3215"/>
    <w:rsid w:val="00BE4522"/>
    <w:rsid w:val="00BF1186"/>
    <w:rsid w:val="00BF16CF"/>
    <w:rsid w:val="00BF1C1D"/>
    <w:rsid w:val="00C10345"/>
    <w:rsid w:val="00C141C9"/>
    <w:rsid w:val="00C159FC"/>
    <w:rsid w:val="00C2140F"/>
    <w:rsid w:val="00C251D3"/>
    <w:rsid w:val="00C34C1B"/>
    <w:rsid w:val="00C3548D"/>
    <w:rsid w:val="00C407A3"/>
    <w:rsid w:val="00C41006"/>
    <w:rsid w:val="00C41159"/>
    <w:rsid w:val="00C441DA"/>
    <w:rsid w:val="00C446B8"/>
    <w:rsid w:val="00C46A7B"/>
    <w:rsid w:val="00C60DD3"/>
    <w:rsid w:val="00C62443"/>
    <w:rsid w:val="00C6268A"/>
    <w:rsid w:val="00C6673F"/>
    <w:rsid w:val="00C74585"/>
    <w:rsid w:val="00C75436"/>
    <w:rsid w:val="00C756DB"/>
    <w:rsid w:val="00C77869"/>
    <w:rsid w:val="00C930A2"/>
    <w:rsid w:val="00C93F24"/>
    <w:rsid w:val="00CA128A"/>
    <w:rsid w:val="00CA28AF"/>
    <w:rsid w:val="00CA4962"/>
    <w:rsid w:val="00CA565C"/>
    <w:rsid w:val="00CB1AED"/>
    <w:rsid w:val="00CB2197"/>
    <w:rsid w:val="00CB38DA"/>
    <w:rsid w:val="00CB451B"/>
    <w:rsid w:val="00CC76F6"/>
    <w:rsid w:val="00CD26FA"/>
    <w:rsid w:val="00CD50F9"/>
    <w:rsid w:val="00CD606E"/>
    <w:rsid w:val="00CE2A37"/>
    <w:rsid w:val="00CF2273"/>
    <w:rsid w:val="00CF29C1"/>
    <w:rsid w:val="00D02779"/>
    <w:rsid w:val="00D05B0D"/>
    <w:rsid w:val="00D16356"/>
    <w:rsid w:val="00D16EF7"/>
    <w:rsid w:val="00D27829"/>
    <w:rsid w:val="00D301DB"/>
    <w:rsid w:val="00D3025A"/>
    <w:rsid w:val="00D31CD6"/>
    <w:rsid w:val="00D344E6"/>
    <w:rsid w:val="00D3685B"/>
    <w:rsid w:val="00D40735"/>
    <w:rsid w:val="00D46AC9"/>
    <w:rsid w:val="00D5439A"/>
    <w:rsid w:val="00D54C81"/>
    <w:rsid w:val="00D55290"/>
    <w:rsid w:val="00D554BC"/>
    <w:rsid w:val="00D5603C"/>
    <w:rsid w:val="00D611AE"/>
    <w:rsid w:val="00D67EE1"/>
    <w:rsid w:val="00D75C49"/>
    <w:rsid w:val="00D76D7F"/>
    <w:rsid w:val="00D81F16"/>
    <w:rsid w:val="00D87E53"/>
    <w:rsid w:val="00D905DB"/>
    <w:rsid w:val="00D9331F"/>
    <w:rsid w:val="00D954F4"/>
    <w:rsid w:val="00DA5543"/>
    <w:rsid w:val="00DA7B5F"/>
    <w:rsid w:val="00DB6246"/>
    <w:rsid w:val="00DC516B"/>
    <w:rsid w:val="00DC70D0"/>
    <w:rsid w:val="00DD03DF"/>
    <w:rsid w:val="00DD4A38"/>
    <w:rsid w:val="00DF0766"/>
    <w:rsid w:val="00DF4E03"/>
    <w:rsid w:val="00E04E55"/>
    <w:rsid w:val="00E13796"/>
    <w:rsid w:val="00E2179B"/>
    <w:rsid w:val="00E22A0B"/>
    <w:rsid w:val="00E22D63"/>
    <w:rsid w:val="00E27CA0"/>
    <w:rsid w:val="00E37EC4"/>
    <w:rsid w:val="00E41FFE"/>
    <w:rsid w:val="00E44285"/>
    <w:rsid w:val="00E53ED0"/>
    <w:rsid w:val="00E572E5"/>
    <w:rsid w:val="00E63540"/>
    <w:rsid w:val="00E76AA6"/>
    <w:rsid w:val="00E85437"/>
    <w:rsid w:val="00E86AF0"/>
    <w:rsid w:val="00E93E3D"/>
    <w:rsid w:val="00E93E5C"/>
    <w:rsid w:val="00EA0A90"/>
    <w:rsid w:val="00EA6700"/>
    <w:rsid w:val="00EC0443"/>
    <w:rsid w:val="00EC513B"/>
    <w:rsid w:val="00EC7F13"/>
    <w:rsid w:val="00ED2F41"/>
    <w:rsid w:val="00ED3237"/>
    <w:rsid w:val="00EE2ADB"/>
    <w:rsid w:val="00EF50F9"/>
    <w:rsid w:val="00EF7177"/>
    <w:rsid w:val="00EF7469"/>
    <w:rsid w:val="00F10242"/>
    <w:rsid w:val="00F36320"/>
    <w:rsid w:val="00F41482"/>
    <w:rsid w:val="00F44D66"/>
    <w:rsid w:val="00F47856"/>
    <w:rsid w:val="00F56E56"/>
    <w:rsid w:val="00F57F79"/>
    <w:rsid w:val="00F60B09"/>
    <w:rsid w:val="00F61060"/>
    <w:rsid w:val="00F63230"/>
    <w:rsid w:val="00F67387"/>
    <w:rsid w:val="00F74079"/>
    <w:rsid w:val="00F86197"/>
    <w:rsid w:val="00F9070B"/>
    <w:rsid w:val="00F965A0"/>
    <w:rsid w:val="00F97CD9"/>
    <w:rsid w:val="00F97E70"/>
    <w:rsid w:val="00FB1C28"/>
    <w:rsid w:val="00FC4732"/>
    <w:rsid w:val="00FC6027"/>
    <w:rsid w:val="00FC6B9B"/>
    <w:rsid w:val="00FC7B6F"/>
    <w:rsid w:val="00FD7AE1"/>
    <w:rsid w:val="00FD7D6E"/>
    <w:rsid w:val="00FD7FB2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바탕" w:hAnsi="Time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1AED"/>
    <w:rPr>
      <w:sz w:val="24"/>
      <w:lang w:eastAsia="en-US"/>
    </w:rPr>
  </w:style>
  <w:style w:type="paragraph" w:styleId="10">
    <w:name w:val="heading 1"/>
    <w:basedOn w:val="a0"/>
    <w:next w:val="a0"/>
    <w:link w:val="1Char"/>
    <w:uiPriority w:val="99"/>
    <w:qFormat/>
    <w:rsid w:val="001C0EC5"/>
    <w:pPr>
      <w:keepNext/>
      <w:outlineLvl w:val="0"/>
    </w:pPr>
    <w:rPr>
      <w:b/>
      <w:sz w:val="20"/>
    </w:rPr>
  </w:style>
  <w:style w:type="paragraph" w:styleId="2">
    <w:name w:val="heading 2"/>
    <w:basedOn w:val="a0"/>
    <w:next w:val="a0"/>
    <w:link w:val="2Char"/>
    <w:uiPriority w:val="99"/>
    <w:qFormat/>
    <w:rsid w:val="001C0EC5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0"/>
    <w:next w:val="a0"/>
    <w:link w:val="3Char"/>
    <w:uiPriority w:val="99"/>
    <w:qFormat/>
    <w:rsid w:val="001C0EC5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0"/>
    <w:next w:val="a0"/>
    <w:link w:val="4Char"/>
    <w:uiPriority w:val="99"/>
    <w:qFormat/>
    <w:rsid w:val="001C0EC5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0"/>
    <w:next w:val="a0"/>
    <w:link w:val="5Char"/>
    <w:uiPriority w:val="99"/>
    <w:qFormat/>
    <w:rsid w:val="001C0EC5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0"/>
    <w:next w:val="a0"/>
    <w:link w:val="6Char"/>
    <w:uiPriority w:val="99"/>
    <w:qFormat/>
    <w:rsid w:val="001C0EC5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0"/>
    <w:next w:val="a0"/>
    <w:link w:val="7Char"/>
    <w:uiPriority w:val="99"/>
    <w:qFormat/>
    <w:rsid w:val="001C0EC5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9"/>
    <w:locked/>
    <w:rsid w:val="00943F6A"/>
    <w:rPr>
      <w:rFonts w:ascii="맑은 고딕" w:eastAsia="맑은 고딕" w:hAnsi="맑은 고딕" w:cs="Times New Roman"/>
      <w:kern w:val="0"/>
      <w:sz w:val="28"/>
      <w:szCs w:val="28"/>
      <w:lang w:eastAsia="en-US"/>
    </w:rPr>
  </w:style>
  <w:style w:type="character" w:customStyle="1" w:styleId="2Char">
    <w:name w:val="제목 2 Char"/>
    <w:basedOn w:val="a1"/>
    <w:link w:val="2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3Char">
    <w:name w:val="제목 3 Char"/>
    <w:basedOn w:val="a1"/>
    <w:link w:val="3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4Char">
    <w:name w:val="제목 4 Char"/>
    <w:basedOn w:val="a1"/>
    <w:link w:val="4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5Char">
    <w:name w:val="제목 5 Char"/>
    <w:basedOn w:val="a1"/>
    <w:link w:val="5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6Char">
    <w:name w:val="제목 6 Char"/>
    <w:basedOn w:val="a1"/>
    <w:link w:val="6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7Char">
    <w:name w:val="제목 7 Char"/>
    <w:basedOn w:val="a1"/>
    <w:link w:val="7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4">
    <w:name w:val="Body Text Indent"/>
    <w:basedOn w:val="a0"/>
    <w:link w:val="Char"/>
    <w:uiPriority w:val="99"/>
    <w:rsid w:val="001C0EC5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1"/>
    <w:link w:val="a4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20">
    <w:name w:val="Body Text Indent 2"/>
    <w:basedOn w:val="a0"/>
    <w:link w:val="2Char0"/>
    <w:uiPriority w:val="99"/>
    <w:rsid w:val="001C0EC5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1"/>
    <w:link w:val="20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5">
    <w:name w:val="Body Text"/>
    <w:basedOn w:val="a0"/>
    <w:link w:val="Char0"/>
    <w:uiPriority w:val="99"/>
    <w:rsid w:val="001C0EC5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1"/>
    <w:link w:val="a5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6">
    <w:name w:val="footer"/>
    <w:basedOn w:val="a0"/>
    <w:link w:val="Char1"/>
    <w:uiPriority w:val="99"/>
    <w:rsid w:val="00514CD2"/>
    <w:pPr>
      <w:tabs>
        <w:tab w:val="center" w:pos="4320"/>
        <w:tab w:val="right" w:pos="8640"/>
      </w:tabs>
    </w:pPr>
    <w:rPr>
      <w:rFonts w:ascii="Century Gothic" w:hAnsi="Century Gothic" w:cs="Century Gothic"/>
      <w:sz w:val="20"/>
    </w:rPr>
  </w:style>
  <w:style w:type="character" w:customStyle="1" w:styleId="Char1">
    <w:name w:val="바닥글 Char"/>
    <w:basedOn w:val="a1"/>
    <w:link w:val="a6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character" w:styleId="a7">
    <w:name w:val="page number"/>
    <w:basedOn w:val="a1"/>
    <w:uiPriority w:val="99"/>
    <w:rsid w:val="001C0EC5"/>
    <w:rPr>
      <w:rFonts w:cs="Times New Roman"/>
    </w:rPr>
  </w:style>
  <w:style w:type="paragraph" w:styleId="a8">
    <w:name w:val="header"/>
    <w:basedOn w:val="a0"/>
    <w:link w:val="Char2"/>
    <w:uiPriority w:val="99"/>
    <w:rsid w:val="001C0EC5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1"/>
    <w:link w:val="a8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uiPriority w:val="99"/>
    <w:rsid w:val="001C0EC5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1"/>
    <w:link w:val="30"/>
    <w:uiPriority w:val="99"/>
    <w:semiHidden/>
    <w:locked/>
    <w:rsid w:val="00943F6A"/>
    <w:rPr>
      <w:rFonts w:cs="Times New Roman"/>
      <w:kern w:val="0"/>
      <w:sz w:val="16"/>
      <w:szCs w:val="16"/>
      <w:lang w:eastAsia="en-US"/>
    </w:rPr>
  </w:style>
  <w:style w:type="paragraph" w:styleId="HTML">
    <w:name w:val="HTML Preformatted"/>
    <w:basedOn w:val="a0"/>
    <w:link w:val="HTMLChar"/>
    <w:uiPriority w:val="99"/>
    <w:rsid w:val="001C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1"/>
    <w:link w:val="HTML"/>
    <w:uiPriority w:val="99"/>
    <w:semiHidden/>
    <w:locked/>
    <w:rsid w:val="00943F6A"/>
    <w:rPr>
      <w:rFonts w:ascii="Courier New" w:hAnsi="Courier New" w:cs="Courier New"/>
      <w:kern w:val="0"/>
      <w:sz w:val="20"/>
      <w:szCs w:val="20"/>
      <w:lang w:eastAsia="en-US"/>
    </w:rPr>
  </w:style>
  <w:style w:type="character" w:styleId="a9">
    <w:name w:val="Hyperlink"/>
    <w:basedOn w:val="a1"/>
    <w:uiPriority w:val="99"/>
    <w:rsid w:val="001C0EC5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1C0EC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b">
    <w:name w:val="Plain Text"/>
    <w:basedOn w:val="a0"/>
    <w:link w:val="Char3"/>
    <w:uiPriority w:val="99"/>
    <w:rsid w:val="001C0EC5"/>
    <w:rPr>
      <w:rFonts w:ascii="Courier New" w:hAnsi="Courier New" w:cs="Courier New"/>
      <w:sz w:val="20"/>
    </w:rPr>
  </w:style>
  <w:style w:type="character" w:customStyle="1" w:styleId="Char3">
    <w:name w:val="글자만 Char"/>
    <w:basedOn w:val="a1"/>
    <w:link w:val="ab"/>
    <w:uiPriority w:val="99"/>
    <w:semiHidden/>
    <w:locked/>
    <w:rsid w:val="00943F6A"/>
    <w:rPr>
      <w:rFonts w:ascii="바탕" w:hAnsi="Courier New" w:cs="Courier New"/>
      <w:kern w:val="0"/>
      <w:sz w:val="20"/>
      <w:szCs w:val="20"/>
      <w:lang w:eastAsia="en-US"/>
    </w:rPr>
  </w:style>
  <w:style w:type="paragraph" w:styleId="ac">
    <w:name w:val="Balloon Text"/>
    <w:basedOn w:val="a0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1"/>
    <w:link w:val="ac"/>
    <w:uiPriority w:val="99"/>
    <w:semiHidden/>
    <w:locked/>
    <w:rsid w:val="00943F6A"/>
    <w:rPr>
      <w:rFonts w:ascii="맑은 고딕" w:eastAsia="맑은 고딕" w:hAnsi="맑은 고딕" w:cs="Times New Roman"/>
      <w:kern w:val="0"/>
      <w:sz w:val="2"/>
      <w:lang w:eastAsia="en-US"/>
    </w:rPr>
  </w:style>
  <w:style w:type="paragraph" w:customStyle="1" w:styleId="11">
    <w:name w:val="제목1"/>
    <w:basedOn w:val="a0"/>
    <w:rsid w:val="00514CD2"/>
    <w:pPr>
      <w:shd w:val="clear" w:color="auto" w:fill="CCCCCC"/>
      <w:jc w:val="center"/>
    </w:pPr>
    <w:rPr>
      <w:rFonts w:ascii="Copperplate Gothic Bold" w:hAnsi="Copperplate Gothic Bold" w:cs="Copperplate Gothic Bold"/>
      <w:b/>
      <w:color w:val="000000"/>
      <w:sz w:val="40"/>
      <w:szCs w:val="28"/>
      <w:lang w:val="fr-FR" w:eastAsia="ko-KR"/>
    </w:rPr>
  </w:style>
  <w:style w:type="paragraph" w:customStyle="1" w:styleId="ad">
    <w:name w:val="코드"/>
    <w:basedOn w:val="ab"/>
    <w:uiPriority w:val="99"/>
    <w:rsid w:val="006774BC"/>
    <w:pPr>
      <w:spacing w:line="240" w:lineRule="exact"/>
      <w:ind w:leftChars="200" w:left="480"/>
    </w:pPr>
    <w:rPr>
      <w:rFonts w:ascii="Century Gothic" w:eastAsia="돋움체" w:hAnsi="Century Gothic"/>
      <w:lang w:val="pt-BR" w:eastAsia="ko-KR"/>
    </w:rPr>
  </w:style>
  <w:style w:type="paragraph" w:customStyle="1" w:styleId="10pt071cm12pt">
    <w:name w:val="스타일 돋움체 10 pt 굵게 첫 줄:  0.71 cm 줄 간격: 고정 12 pt"/>
    <w:basedOn w:val="a0"/>
    <w:uiPriority w:val="99"/>
    <w:rsid w:val="00E93E5C"/>
    <w:pPr>
      <w:spacing w:line="240" w:lineRule="exact"/>
      <w:ind w:leftChars="200" w:left="200"/>
    </w:pPr>
    <w:rPr>
      <w:rFonts w:ascii="돋움체" w:eastAsia="돋움체" w:hAnsi="돋움체" w:cs="바탕"/>
      <w:b/>
      <w:bCs/>
      <w:sz w:val="20"/>
    </w:rPr>
  </w:style>
  <w:style w:type="table" w:styleId="ae">
    <w:name w:val="Table Grid"/>
    <w:basedOn w:val="a2"/>
    <w:uiPriority w:val="99"/>
    <w:rsid w:val="0007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문제 제목"/>
    <w:basedOn w:val="a1"/>
    <w:rsid w:val="00ED2F41"/>
    <w:rPr>
      <w:rFonts w:ascii="Arial" w:eastAsia="돋움체" w:hAnsi="Arial" w:cs="Times New Roman"/>
      <w:b/>
      <w:bCs/>
      <w:sz w:val="20"/>
    </w:rPr>
  </w:style>
  <w:style w:type="paragraph" w:customStyle="1" w:styleId="1">
    <w:name w:val="목록 단락1"/>
    <w:basedOn w:val="a0"/>
    <w:link w:val="ListParagraphChar"/>
    <w:rsid w:val="003818C4"/>
    <w:pPr>
      <w:widowControl w:val="0"/>
      <w:numPr>
        <w:numId w:val="1"/>
      </w:numPr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ListParagraphChar">
    <w:name w:val="List Paragraph Char"/>
    <w:basedOn w:val="a1"/>
    <w:link w:val="1"/>
    <w:locked/>
    <w:rsid w:val="003818C4"/>
    <w:rPr>
      <w:rFonts w:ascii="맑은 고딕" w:eastAsia="맑은 고딕" w:hAnsi="맑은 고딕"/>
      <w:kern w:val="2"/>
      <w:szCs w:val="22"/>
    </w:rPr>
  </w:style>
  <w:style w:type="paragraph" w:customStyle="1" w:styleId="a">
    <w:name w:val="하나 안"/>
    <w:basedOn w:val="1"/>
    <w:link w:val="Char5"/>
    <w:rsid w:val="003818C4"/>
    <w:pPr>
      <w:numPr>
        <w:numId w:val="2"/>
      </w:numPr>
    </w:pPr>
  </w:style>
  <w:style w:type="paragraph" w:customStyle="1" w:styleId="af0">
    <w:name w:val="바깥"/>
    <w:basedOn w:val="1"/>
    <w:link w:val="Char6"/>
    <w:rsid w:val="003818C4"/>
    <w:pPr>
      <w:spacing w:after="240" w:line="360" w:lineRule="exact"/>
      <w:ind w:left="426" w:hanging="426"/>
    </w:pPr>
    <w:rPr>
      <w:b/>
    </w:rPr>
  </w:style>
  <w:style w:type="character" w:customStyle="1" w:styleId="Char5">
    <w:name w:val="하나 안 Char"/>
    <w:basedOn w:val="ListParagraphChar"/>
    <w:link w:val="a"/>
    <w:locked/>
    <w:rsid w:val="003818C4"/>
    <w:rPr>
      <w:rFonts w:ascii="맑은 고딕" w:eastAsia="맑은 고딕" w:hAnsi="맑은 고딕"/>
      <w:kern w:val="2"/>
      <w:szCs w:val="22"/>
    </w:rPr>
  </w:style>
  <w:style w:type="character" w:customStyle="1" w:styleId="Char6">
    <w:name w:val="바깥 Char"/>
    <w:basedOn w:val="ListParagraphChar"/>
    <w:link w:val="af0"/>
    <w:locked/>
    <w:rsid w:val="003818C4"/>
    <w:rPr>
      <w:rFonts w:ascii="맑은 고딕" w:eastAsia="맑은 고딕" w:hAnsi="맑은 고딕"/>
      <w:b/>
      <w:kern w:val="2"/>
      <w:szCs w:val="22"/>
    </w:rPr>
  </w:style>
  <w:style w:type="paragraph" w:styleId="af1">
    <w:name w:val="List Paragraph"/>
    <w:basedOn w:val="a0"/>
    <w:uiPriority w:val="99"/>
    <w:qFormat/>
    <w:rsid w:val="0066418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바탕" w:hAnsi="Time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1AED"/>
    <w:rPr>
      <w:sz w:val="24"/>
      <w:lang w:eastAsia="en-US"/>
    </w:rPr>
  </w:style>
  <w:style w:type="paragraph" w:styleId="10">
    <w:name w:val="heading 1"/>
    <w:basedOn w:val="a0"/>
    <w:next w:val="a0"/>
    <w:link w:val="1Char"/>
    <w:uiPriority w:val="99"/>
    <w:qFormat/>
    <w:rsid w:val="001C0EC5"/>
    <w:pPr>
      <w:keepNext/>
      <w:outlineLvl w:val="0"/>
    </w:pPr>
    <w:rPr>
      <w:b/>
      <w:sz w:val="20"/>
    </w:rPr>
  </w:style>
  <w:style w:type="paragraph" w:styleId="2">
    <w:name w:val="heading 2"/>
    <w:basedOn w:val="a0"/>
    <w:next w:val="a0"/>
    <w:link w:val="2Char"/>
    <w:uiPriority w:val="99"/>
    <w:qFormat/>
    <w:rsid w:val="001C0EC5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0"/>
    <w:next w:val="a0"/>
    <w:link w:val="3Char"/>
    <w:uiPriority w:val="99"/>
    <w:qFormat/>
    <w:rsid w:val="001C0EC5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0"/>
    <w:next w:val="a0"/>
    <w:link w:val="4Char"/>
    <w:uiPriority w:val="99"/>
    <w:qFormat/>
    <w:rsid w:val="001C0EC5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0"/>
    <w:next w:val="a0"/>
    <w:link w:val="5Char"/>
    <w:uiPriority w:val="99"/>
    <w:qFormat/>
    <w:rsid w:val="001C0EC5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0"/>
    <w:next w:val="a0"/>
    <w:link w:val="6Char"/>
    <w:uiPriority w:val="99"/>
    <w:qFormat/>
    <w:rsid w:val="001C0EC5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0"/>
    <w:next w:val="a0"/>
    <w:link w:val="7Char"/>
    <w:uiPriority w:val="99"/>
    <w:qFormat/>
    <w:rsid w:val="001C0EC5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9"/>
    <w:locked/>
    <w:rsid w:val="00943F6A"/>
    <w:rPr>
      <w:rFonts w:ascii="맑은 고딕" w:eastAsia="맑은 고딕" w:hAnsi="맑은 고딕" w:cs="Times New Roman"/>
      <w:kern w:val="0"/>
      <w:sz w:val="28"/>
      <w:szCs w:val="28"/>
      <w:lang w:eastAsia="en-US"/>
    </w:rPr>
  </w:style>
  <w:style w:type="character" w:customStyle="1" w:styleId="2Char">
    <w:name w:val="제목 2 Char"/>
    <w:basedOn w:val="a1"/>
    <w:link w:val="2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3Char">
    <w:name w:val="제목 3 Char"/>
    <w:basedOn w:val="a1"/>
    <w:link w:val="3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4Char">
    <w:name w:val="제목 4 Char"/>
    <w:basedOn w:val="a1"/>
    <w:link w:val="4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5Char">
    <w:name w:val="제목 5 Char"/>
    <w:basedOn w:val="a1"/>
    <w:link w:val="5"/>
    <w:uiPriority w:val="99"/>
    <w:semiHidden/>
    <w:locked/>
    <w:rsid w:val="00943F6A"/>
    <w:rPr>
      <w:rFonts w:ascii="맑은 고딕" w:eastAsia="맑은 고딕" w:hAnsi="맑은 고딕" w:cs="Times New Roman"/>
      <w:kern w:val="0"/>
      <w:sz w:val="20"/>
      <w:szCs w:val="20"/>
      <w:lang w:eastAsia="en-US"/>
    </w:rPr>
  </w:style>
  <w:style w:type="character" w:customStyle="1" w:styleId="6Char">
    <w:name w:val="제목 6 Char"/>
    <w:basedOn w:val="a1"/>
    <w:link w:val="6"/>
    <w:uiPriority w:val="99"/>
    <w:semiHidden/>
    <w:locked/>
    <w:rsid w:val="00943F6A"/>
    <w:rPr>
      <w:rFonts w:cs="Times New Roman"/>
      <w:b/>
      <w:bCs/>
      <w:kern w:val="0"/>
      <w:sz w:val="20"/>
      <w:szCs w:val="20"/>
      <w:lang w:eastAsia="en-US"/>
    </w:rPr>
  </w:style>
  <w:style w:type="character" w:customStyle="1" w:styleId="7Char">
    <w:name w:val="제목 7 Char"/>
    <w:basedOn w:val="a1"/>
    <w:link w:val="7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4">
    <w:name w:val="Body Text Indent"/>
    <w:basedOn w:val="a0"/>
    <w:link w:val="Char"/>
    <w:uiPriority w:val="99"/>
    <w:rsid w:val="001C0EC5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1"/>
    <w:link w:val="a4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20">
    <w:name w:val="Body Text Indent 2"/>
    <w:basedOn w:val="a0"/>
    <w:link w:val="2Char0"/>
    <w:uiPriority w:val="99"/>
    <w:rsid w:val="001C0EC5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1"/>
    <w:link w:val="20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5">
    <w:name w:val="Body Text"/>
    <w:basedOn w:val="a0"/>
    <w:link w:val="Char0"/>
    <w:uiPriority w:val="99"/>
    <w:rsid w:val="001C0EC5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1"/>
    <w:link w:val="a5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a6">
    <w:name w:val="footer"/>
    <w:basedOn w:val="a0"/>
    <w:link w:val="Char1"/>
    <w:uiPriority w:val="99"/>
    <w:rsid w:val="00514CD2"/>
    <w:pPr>
      <w:tabs>
        <w:tab w:val="center" w:pos="4320"/>
        <w:tab w:val="right" w:pos="8640"/>
      </w:tabs>
    </w:pPr>
    <w:rPr>
      <w:rFonts w:ascii="Century Gothic" w:hAnsi="Century Gothic" w:cs="Century Gothic"/>
      <w:sz w:val="20"/>
    </w:rPr>
  </w:style>
  <w:style w:type="character" w:customStyle="1" w:styleId="Char1">
    <w:name w:val="바닥글 Char"/>
    <w:basedOn w:val="a1"/>
    <w:link w:val="a6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character" w:styleId="a7">
    <w:name w:val="page number"/>
    <w:basedOn w:val="a1"/>
    <w:uiPriority w:val="99"/>
    <w:rsid w:val="001C0EC5"/>
    <w:rPr>
      <w:rFonts w:cs="Times New Roman"/>
    </w:rPr>
  </w:style>
  <w:style w:type="paragraph" w:styleId="a8">
    <w:name w:val="header"/>
    <w:basedOn w:val="a0"/>
    <w:link w:val="Char2"/>
    <w:uiPriority w:val="99"/>
    <w:rsid w:val="001C0EC5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1"/>
    <w:link w:val="a8"/>
    <w:uiPriority w:val="99"/>
    <w:semiHidden/>
    <w:locked/>
    <w:rsid w:val="00943F6A"/>
    <w:rPr>
      <w:rFonts w:cs="Times New Roman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uiPriority w:val="99"/>
    <w:rsid w:val="001C0EC5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1"/>
    <w:link w:val="30"/>
    <w:uiPriority w:val="99"/>
    <w:semiHidden/>
    <w:locked/>
    <w:rsid w:val="00943F6A"/>
    <w:rPr>
      <w:rFonts w:cs="Times New Roman"/>
      <w:kern w:val="0"/>
      <w:sz w:val="16"/>
      <w:szCs w:val="16"/>
      <w:lang w:eastAsia="en-US"/>
    </w:rPr>
  </w:style>
  <w:style w:type="paragraph" w:styleId="HTML">
    <w:name w:val="HTML Preformatted"/>
    <w:basedOn w:val="a0"/>
    <w:link w:val="HTMLChar"/>
    <w:uiPriority w:val="99"/>
    <w:rsid w:val="001C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1"/>
    <w:link w:val="HTML"/>
    <w:uiPriority w:val="99"/>
    <w:semiHidden/>
    <w:locked/>
    <w:rsid w:val="00943F6A"/>
    <w:rPr>
      <w:rFonts w:ascii="Courier New" w:hAnsi="Courier New" w:cs="Courier New"/>
      <w:kern w:val="0"/>
      <w:sz w:val="20"/>
      <w:szCs w:val="20"/>
      <w:lang w:eastAsia="en-US"/>
    </w:rPr>
  </w:style>
  <w:style w:type="character" w:styleId="a9">
    <w:name w:val="Hyperlink"/>
    <w:basedOn w:val="a1"/>
    <w:uiPriority w:val="99"/>
    <w:rsid w:val="001C0EC5"/>
    <w:rPr>
      <w:rFonts w:cs="Times New Roman"/>
      <w:color w:val="0000FF"/>
      <w:u w:val="single"/>
    </w:rPr>
  </w:style>
  <w:style w:type="paragraph" w:styleId="aa">
    <w:name w:val="Normal (Web)"/>
    <w:basedOn w:val="a0"/>
    <w:uiPriority w:val="99"/>
    <w:rsid w:val="001C0EC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b">
    <w:name w:val="Plain Text"/>
    <w:basedOn w:val="a0"/>
    <w:link w:val="Char3"/>
    <w:uiPriority w:val="99"/>
    <w:rsid w:val="001C0EC5"/>
    <w:rPr>
      <w:rFonts w:ascii="Courier New" w:hAnsi="Courier New" w:cs="Courier New"/>
      <w:sz w:val="20"/>
    </w:rPr>
  </w:style>
  <w:style w:type="character" w:customStyle="1" w:styleId="Char3">
    <w:name w:val="글자만 Char"/>
    <w:basedOn w:val="a1"/>
    <w:link w:val="ab"/>
    <w:uiPriority w:val="99"/>
    <w:semiHidden/>
    <w:locked/>
    <w:rsid w:val="00943F6A"/>
    <w:rPr>
      <w:rFonts w:ascii="바탕" w:hAnsi="Courier New" w:cs="Courier New"/>
      <w:kern w:val="0"/>
      <w:sz w:val="20"/>
      <w:szCs w:val="20"/>
      <w:lang w:eastAsia="en-US"/>
    </w:rPr>
  </w:style>
  <w:style w:type="paragraph" w:styleId="ac">
    <w:name w:val="Balloon Text"/>
    <w:basedOn w:val="a0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1"/>
    <w:link w:val="ac"/>
    <w:uiPriority w:val="99"/>
    <w:semiHidden/>
    <w:locked/>
    <w:rsid w:val="00943F6A"/>
    <w:rPr>
      <w:rFonts w:ascii="맑은 고딕" w:eastAsia="맑은 고딕" w:hAnsi="맑은 고딕" w:cs="Times New Roman"/>
      <w:kern w:val="0"/>
      <w:sz w:val="2"/>
      <w:lang w:eastAsia="en-US"/>
    </w:rPr>
  </w:style>
  <w:style w:type="paragraph" w:customStyle="1" w:styleId="11">
    <w:name w:val="제목1"/>
    <w:basedOn w:val="a0"/>
    <w:rsid w:val="00514CD2"/>
    <w:pPr>
      <w:shd w:val="clear" w:color="auto" w:fill="CCCCCC"/>
      <w:jc w:val="center"/>
    </w:pPr>
    <w:rPr>
      <w:rFonts w:ascii="Copperplate Gothic Bold" w:hAnsi="Copperplate Gothic Bold" w:cs="Copperplate Gothic Bold"/>
      <w:b/>
      <w:color w:val="000000"/>
      <w:sz w:val="40"/>
      <w:szCs w:val="28"/>
      <w:lang w:val="fr-FR" w:eastAsia="ko-KR"/>
    </w:rPr>
  </w:style>
  <w:style w:type="paragraph" w:customStyle="1" w:styleId="ad">
    <w:name w:val="코드"/>
    <w:basedOn w:val="ab"/>
    <w:uiPriority w:val="99"/>
    <w:rsid w:val="006774BC"/>
    <w:pPr>
      <w:spacing w:line="240" w:lineRule="exact"/>
      <w:ind w:leftChars="200" w:left="480"/>
    </w:pPr>
    <w:rPr>
      <w:rFonts w:ascii="Century Gothic" w:eastAsia="돋움체" w:hAnsi="Century Gothic"/>
      <w:lang w:val="pt-BR" w:eastAsia="ko-KR"/>
    </w:rPr>
  </w:style>
  <w:style w:type="paragraph" w:customStyle="1" w:styleId="10pt071cm12pt">
    <w:name w:val="스타일 돋움체 10 pt 굵게 첫 줄:  0.71 cm 줄 간격: 고정 12 pt"/>
    <w:basedOn w:val="a0"/>
    <w:uiPriority w:val="99"/>
    <w:rsid w:val="00E93E5C"/>
    <w:pPr>
      <w:spacing w:line="240" w:lineRule="exact"/>
      <w:ind w:leftChars="200" w:left="200"/>
    </w:pPr>
    <w:rPr>
      <w:rFonts w:ascii="돋움체" w:eastAsia="돋움체" w:hAnsi="돋움체" w:cs="바탕"/>
      <w:b/>
      <w:bCs/>
      <w:sz w:val="20"/>
    </w:rPr>
  </w:style>
  <w:style w:type="table" w:styleId="ae">
    <w:name w:val="Table Grid"/>
    <w:basedOn w:val="a2"/>
    <w:uiPriority w:val="99"/>
    <w:rsid w:val="0007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문제 제목"/>
    <w:basedOn w:val="a1"/>
    <w:rsid w:val="00ED2F41"/>
    <w:rPr>
      <w:rFonts w:ascii="Arial" w:eastAsia="돋움체" w:hAnsi="Arial" w:cs="Times New Roman"/>
      <w:b/>
      <w:bCs/>
      <w:sz w:val="20"/>
    </w:rPr>
  </w:style>
  <w:style w:type="paragraph" w:customStyle="1" w:styleId="1">
    <w:name w:val="목록 단락1"/>
    <w:basedOn w:val="a0"/>
    <w:link w:val="ListParagraphChar"/>
    <w:rsid w:val="003818C4"/>
    <w:pPr>
      <w:widowControl w:val="0"/>
      <w:numPr>
        <w:numId w:val="1"/>
      </w:numPr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ListParagraphChar">
    <w:name w:val="List Paragraph Char"/>
    <w:basedOn w:val="a1"/>
    <w:link w:val="1"/>
    <w:locked/>
    <w:rsid w:val="003818C4"/>
    <w:rPr>
      <w:rFonts w:ascii="맑은 고딕" w:eastAsia="맑은 고딕" w:hAnsi="맑은 고딕"/>
      <w:kern w:val="2"/>
      <w:szCs w:val="22"/>
    </w:rPr>
  </w:style>
  <w:style w:type="paragraph" w:customStyle="1" w:styleId="a">
    <w:name w:val="하나 안"/>
    <w:basedOn w:val="1"/>
    <w:link w:val="Char5"/>
    <w:rsid w:val="003818C4"/>
    <w:pPr>
      <w:numPr>
        <w:numId w:val="2"/>
      </w:numPr>
    </w:pPr>
  </w:style>
  <w:style w:type="paragraph" w:customStyle="1" w:styleId="af0">
    <w:name w:val="바깥"/>
    <w:basedOn w:val="1"/>
    <w:link w:val="Char6"/>
    <w:rsid w:val="003818C4"/>
    <w:pPr>
      <w:spacing w:after="240" w:line="360" w:lineRule="exact"/>
      <w:ind w:left="426" w:hanging="426"/>
    </w:pPr>
    <w:rPr>
      <w:b/>
    </w:rPr>
  </w:style>
  <w:style w:type="character" w:customStyle="1" w:styleId="Char5">
    <w:name w:val="하나 안 Char"/>
    <w:basedOn w:val="ListParagraphChar"/>
    <w:link w:val="a"/>
    <w:locked/>
    <w:rsid w:val="003818C4"/>
    <w:rPr>
      <w:rFonts w:ascii="맑은 고딕" w:eastAsia="맑은 고딕" w:hAnsi="맑은 고딕"/>
      <w:kern w:val="2"/>
      <w:szCs w:val="22"/>
    </w:rPr>
  </w:style>
  <w:style w:type="character" w:customStyle="1" w:styleId="Char6">
    <w:name w:val="바깥 Char"/>
    <w:basedOn w:val="ListParagraphChar"/>
    <w:link w:val="af0"/>
    <w:locked/>
    <w:rsid w:val="003818C4"/>
    <w:rPr>
      <w:rFonts w:ascii="맑은 고딕" w:eastAsia="맑은 고딕" w:hAnsi="맑은 고딕"/>
      <w:b/>
      <w:kern w:val="2"/>
      <w:szCs w:val="22"/>
    </w:rPr>
  </w:style>
  <w:style w:type="paragraph" w:styleId="af1">
    <w:name w:val="List Paragraph"/>
    <w:basedOn w:val="a0"/>
    <w:uiPriority w:val="99"/>
    <w:qFormat/>
    <w:rsid w:val="006641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51060;&#51008;&#50689;\My%20Documents\2006&#45380;%202&#54617;&#44592;\C%20Programming\&#49892;&#49845;&#51088;&#47308;\&#52980;&#54532;&#49892;&#4984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98641-5B94-4F70-A022-ADE17685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컴프실습</Template>
  <TotalTime>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Prelab Exercises</vt:lpstr>
    </vt:vector>
  </TitlesOfParts>
  <Company>The Aardvark Group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Prelab Exercises</dc:title>
  <dc:creator>이은영</dc:creator>
  <cp:lastModifiedBy>dongduk</cp:lastModifiedBy>
  <cp:revision>4</cp:revision>
  <cp:lastPrinted>2014-09-17T14:58:00Z</cp:lastPrinted>
  <dcterms:created xsi:type="dcterms:W3CDTF">2019-09-30T14:13:00Z</dcterms:created>
  <dcterms:modified xsi:type="dcterms:W3CDTF">2019-09-30T14:51:00Z</dcterms:modified>
</cp:coreProperties>
</file>